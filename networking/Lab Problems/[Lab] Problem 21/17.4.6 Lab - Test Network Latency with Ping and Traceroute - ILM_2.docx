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CA4715" w:rsidP="00EA193E">
      <w:pPr>
        <w:pStyle w:val="Title"/>
        <w:rPr>
          <w:rStyle w:val="LabTitleInstVersred"/>
          <w:b/>
          <w:color w:val="auto"/>
        </w:rPr>
      </w:pPr>
      <w:sdt>
        <w:sdtPr>
          <w:rPr>
            <w:b w:val="0"/>
            <w:color w:val="EE0000"/>
          </w:rPr>
          <w:alias w:val="Title"/>
          <w:tag w:val=""/>
          <w:id w:val="-487021785"/>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C114D">
            <w:t>Lab - Test Network Latency with Ping and Traceroute</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D778DF" w:rsidRPr="00E70096" w:rsidRDefault="00D778DF" w:rsidP="00EA193E">
      <w:pPr>
        <w:pStyle w:val="Heading1"/>
      </w:pPr>
      <w:r w:rsidRPr="00E70096">
        <w:t>Topology</w:t>
      </w:r>
    </w:p>
    <w:p w:rsidR="00D778DF" w:rsidRDefault="00EA193E" w:rsidP="00D778DF">
      <w:pPr>
        <w:pStyle w:val="Visual"/>
      </w:pPr>
      <w:r>
        <w:rPr>
          <w:noProof/>
        </w:rPr>
        <w:drawing>
          <wp:inline distT="0" distB="0" distL="0" distR="0" wp14:anchorId="1C56A52F">
            <wp:extent cx="5255260" cy="1195070"/>
            <wp:effectExtent l="0" t="0" r="2540" b="5080"/>
            <wp:docPr id="1" name="Picture 1" descr="The topology shows a PC connected to the internet via router that is the defaul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rsidR="00EA193E" w:rsidRPr="00BB73FF" w:rsidRDefault="00EA193E" w:rsidP="00EA193E">
      <w:pPr>
        <w:pStyle w:val="Heading1"/>
      </w:pPr>
      <w:r w:rsidRPr="00BB73FF">
        <w:t>Objective</w:t>
      </w:r>
      <w:r>
        <w:t>s</w:t>
      </w:r>
    </w:p>
    <w:p w:rsidR="00EA193E" w:rsidRDefault="00EA193E" w:rsidP="00EA193E">
      <w:pPr>
        <w:pStyle w:val="BodyTextL25Bold"/>
      </w:pPr>
      <w:r>
        <w:t>Part 1: Use Ping to Document Network Latency</w:t>
      </w:r>
    </w:p>
    <w:p w:rsidR="00EA193E" w:rsidRPr="004C0909" w:rsidRDefault="00EA193E" w:rsidP="00EA193E">
      <w:pPr>
        <w:pStyle w:val="BodyTextL25Bold"/>
      </w:pPr>
      <w:r>
        <w:t>Part 2: Use Traceroute to Document Network Latency</w:t>
      </w:r>
    </w:p>
    <w:p w:rsidR="00EA193E" w:rsidRPr="00C07FD9" w:rsidRDefault="00EA193E" w:rsidP="00EA193E">
      <w:pPr>
        <w:pStyle w:val="Heading1"/>
      </w:pPr>
      <w:r>
        <w:t>Background / Scenario</w:t>
      </w:r>
    </w:p>
    <w:p w:rsidR="00EA193E" w:rsidRPr="00064A85" w:rsidRDefault="00EA193E" w:rsidP="00EA193E">
      <w:pPr>
        <w:pStyle w:val="BodyTextL25"/>
        <w:rPr>
          <w:rFonts w:ascii="ArialMT" w:hAnsi="ArialMT" w:cs="ArialMT"/>
          <w:szCs w:val="20"/>
        </w:rPr>
      </w:pPr>
      <w:r w:rsidRPr="00F13512">
        <w:rPr>
          <w:noProof/>
        </w:rPr>
        <w:t>To obtain realistic network latency statistics</w:t>
      </w:r>
      <w:r>
        <w:t xml:space="preserve">, this activity must be performed on a live network. Be sure to check with your instructor for any local security restrictions against using the </w:t>
      </w:r>
      <w:r w:rsidRPr="00DC2B7D">
        <w:rPr>
          <w:b/>
        </w:rPr>
        <w:t>ping</w:t>
      </w:r>
      <w:r>
        <w:rPr>
          <w:rFonts w:ascii="CourierNewPS-BoldMT" w:hAnsi="CourierNewPS-BoldMT" w:cs="CourierNewPS-BoldMT"/>
          <w:b/>
          <w:bCs/>
        </w:rPr>
        <w:t xml:space="preserve"> </w:t>
      </w:r>
      <w:r>
        <w:t xml:space="preserve">command on the </w:t>
      </w:r>
      <w:r>
        <w:rPr>
          <w:rFonts w:ascii="ArialMT" w:hAnsi="ArialMT" w:cs="ArialMT"/>
          <w:szCs w:val="20"/>
        </w:rPr>
        <w:t>network.</w:t>
      </w:r>
    </w:p>
    <w:p w:rsidR="00EA193E" w:rsidRPr="00C0292F" w:rsidRDefault="00EA193E" w:rsidP="00EA193E">
      <w:pPr>
        <w:pStyle w:val="InstNoteRedL25"/>
      </w:pPr>
      <w:r w:rsidRPr="00C0292F">
        <w:rPr>
          <w:b/>
        </w:rPr>
        <w:t>Instructor Note</w:t>
      </w:r>
      <w:r w:rsidRPr="00C0292F">
        <w:t>: Some institutions disable ICMP echo replies throughout the network. Before students begin this activity, make sure there are no local restrictions related to ICMP datagrams. This activity assumes that ICMP datagrams are not restricted by any local security policy.</w:t>
      </w:r>
    </w:p>
    <w:p w:rsidR="00EA193E" w:rsidRDefault="00EA193E" w:rsidP="00EA193E">
      <w:pPr>
        <w:pStyle w:val="BodyTextL25"/>
      </w:pPr>
      <w:r>
        <w:t xml:space="preserve">The purpose of this lab is to measure and evaluate network latency over time and during different periods of the day to capture a representative sample of typical network activity. This will be accomplished by analyzing the return delay from a distant computer with the </w:t>
      </w:r>
      <w:r w:rsidRPr="00DC2B7D">
        <w:rPr>
          <w:b/>
        </w:rPr>
        <w:t>ping</w:t>
      </w:r>
      <w:r>
        <w:rPr>
          <w:rFonts w:ascii="CourierNewPS-BoldMT" w:hAnsi="CourierNewPS-BoldMT" w:cs="CourierNewPS-BoldMT"/>
          <w:b/>
          <w:bCs/>
        </w:rPr>
        <w:t xml:space="preserve"> </w:t>
      </w:r>
      <w:r>
        <w:t>command. Return delay times, measured in milliseconds, will be summarized by computing the average latency (mean) and the range (maximum and minimum) of the delay times.</w:t>
      </w:r>
    </w:p>
    <w:p w:rsidR="00EA193E" w:rsidRDefault="00EA193E" w:rsidP="00EA193E">
      <w:pPr>
        <w:pStyle w:val="Heading1"/>
      </w:pPr>
      <w:r>
        <w:t>Required Resources</w:t>
      </w:r>
    </w:p>
    <w:p w:rsidR="00EA193E" w:rsidRDefault="00EA193E" w:rsidP="00EA193E">
      <w:pPr>
        <w:pStyle w:val="Bulletlevel1"/>
        <w:spacing w:before="60" w:after="60" w:line="276" w:lineRule="auto"/>
      </w:pPr>
      <w:r>
        <w:t>1 PC with Internet access</w:t>
      </w:r>
    </w:p>
    <w:p w:rsidR="00EA193E" w:rsidRDefault="00EA193E" w:rsidP="00EA193E">
      <w:pPr>
        <w:pStyle w:val="Heading1"/>
      </w:pPr>
      <w:r>
        <w:t>Instructions</w:t>
      </w:r>
    </w:p>
    <w:p w:rsidR="00EA193E" w:rsidRDefault="00EA193E" w:rsidP="00EA193E">
      <w:pPr>
        <w:pStyle w:val="Heading2"/>
      </w:pPr>
      <w:r>
        <w:t>Use Ping to Document Network Latency</w:t>
      </w:r>
    </w:p>
    <w:p w:rsidR="00EA193E" w:rsidRPr="00064A85" w:rsidRDefault="00EA193E" w:rsidP="00EA193E">
      <w:pPr>
        <w:pStyle w:val="BodyTextL25"/>
      </w:pPr>
      <w:r>
        <w:t>In Part 1, you will examine network latency of several websites in different parts of the globe. This process can be used in an enterprise production network to create a performance baseline.</w:t>
      </w:r>
    </w:p>
    <w:p w:rsidR="00EA193E" w:rsidRDefault="00EA193E" w:rsidP="00EA193E">
      <w:pPr>
        <w:pStyle w:val="Heading3"/>
      </w:pPr>
      <w:r>
        <w:t>Verify connectivity.</w:t>
      </w:r>
    </w:p>
    <w:p w:rsidR="00EA193E" w:rsidRDefault="00EA193E" w:rsidP="00EA193E">
      <w:pPr>
        <w:pStyle w:val="BodyTextL25"/>
      </w:pPr>
      <w:r w:rsidRPr="00F6058C">
        <w:t>Ping</w:t>
      </w:r>
      <w:r>
        <w:t xml:space="preserve"> the following Regional Internet Registry (RIR) websites to verify connectivity:</w:t>
      </w:r>
    </w:p>
    <w:p w:rsidR="00DC6096" w:rsidRDefault="00DC6096" w:rsidP="00DC6096">
      <w:pPr>
        <w:pStyle w:val="ConfigWindow"/>
      </w:pPr>
      <w:r>
        <w:t>Open command prompt</w:t>
      </w:r>
    </w:p>
    <w:p w:rsidR="00EA193E" w:rsidRPr="003D4700" w:rsidRDefault="00EA193E" w:rsidP="00EA193E">
      <w:pPr>
        <w:pStyle w:val="CMD"/>
        <w:rPr>
          <w:b/>
        </w:rPr>
      </w:pPr>
      <w:r>
        <w:t xml:space="preserve">C:\Users\User1&gt; </w:t>
      </w:r>
      <w:r w:rsidRPr="003D4700">
        <w:rPr>
          <w:b/>
        </w:rPr>
        <w:t xml:space="preserve">ping </w:t>
      </w:r>
      <w:r w:rsidRPr="005A2C8A">
        <w:rPr>
          <w:b/>
        </w:rPr>
        <w:t>www.lacnic.net</w:t>
      </w:r>
    </w:p>
    <w:p w:rsidR="00EA193E" w:rsidRPr="003D4700" w:rsidRDefault="00EA193E" w:rsidP="00EA193E">
      <w:pPr>
        <w:pStyle w:val="CMD"/>
        <w:rPr>
          <w:b/>
        </w:rPr>
      </w:pPr>
      <w:r>
        <w:lastRenderedPageBreak/>
        <w:t xml:space="preserve">C:\Users\User1&gt; </w:t>
      </w:r>
      <w:r w:rsidRPr="003D4700">
        <w:rPr>
          <w:b/>
        </w:rPr>
        <w:t xml:space="preserve">ping </w:t>
      </w:r>
      <w:r w:rsidRPr="005A2C8A">
        <w:rPr>
          <w:b/>
        </w:rPr>
        <w:t>www.afrinic.net</w:t>
      </w:r>
    </w:p>
    <w:p w:rsidR="00EA193E" w:rsidRPr="003D4700" w:rsidRDefault="00EA193E" w:rsidP="00EA193E">
      <w:pPr>
        <w:pStyle w:val="CMD"/>
        <w:rPr>
          <w:b/>
        </w:rPr>
      </w:pPr>
      <w:r>
        <w:t xml:space="preserve">C:\Users\User1&gt; </w:t>
      </w:r>
      <w:r w:rsidRPr="003D4700">
        <w:rPr>
          <w:b/>
        </w:rPr>
        <w:t xml:space="preserve">ping </w:t>
      </w:r>
      <w:r w:rsidRPr="005A2C8A">
        <w:rPr>
          <w:b/>
        </w:rPr>
        <w:t>www.apnic.net</w:t>
      </w:r>
    </w:p>
    <w:p w:rsidR="00EA193E" w:rsidRDefault="00EA193E" w:rsidP="00EA193E">
      <w:pPr>
        <w:pStyle w:val="BodyTextL25"/>
      </w:pPr>
      <w:r w:rsidRPr="00F6058C">
        <w:rPr>
          <w:b/>
        </w:rPr>
        <w:t>Note</w:t>
      </w:r>
      <w:r>
        <w:t xml:space="preserve">: Because </w:t>
      </w:r>
      <w:r w:rsidRPr="00386B9A">
        <w:t>www.ripe.net</w:t>
      </w:r>
      <w:r>
        <w:t xml:space="preserve"> and </w:t>
      </w:r>
      <w:r w:rsidRPr="00C0292F">
        <w:t>www.arin.net</w:t>
      </w:r>
      <w:r>
        <w:t xml:space="preserve"> do not reply to ICMP requests, they cannot be used for this lab.</w:t>
      </w:r>
    </w:p>
    <w:p w:rsidR="00EA193E" w:rsidRPr="00740032" w:rsidRDefault="00EA193E" w:rsidP="00EA193E">
      <w:pPr>
        <w:pStyle w:val="BodyTextL25"/>
      </w:pPr>
      <w:r>
        <w:rPr>
          <w:b/>
        </w:rPr>
        <w:t>Note</w:t>
      </w:r>
      <w:r w:rsidRPr="00740032">
        <w:t>:</w:t>
      </w:r>
      <w:r>
        <w:t xml:space="preserve"> If the websites are resolved to IPv6 addresses, the option -4 can be used to resolve to IPv4 addresses if desired. The command becomes </w:t>
      </w:r>
      <w:r>
        <w:rPr>
          <w:b/>
        </w:rPr>
        <w:t>ping -4 www.arin.net</w:t>
      </w:r>
      <w:r>
        <w:t>.</w:t>
      </w:r>
    </w:p>
    <w:p w:rsidR="00EA193E" w:rsidRDefault="00EA193E" w:rsidP="00EA193E">
      <w:pPr>
        <w:pStyle w:val="Visual"/>
      </w:pPr>
      <w:r>
        <w:rPr>
          <w:noProof/>
        </w:rPr>
        <w:drawing>
          <wp:inline distT="0" distB="0" distL="0" distR="0" wp14:anchorId="7411A021" wp14:editId="63390035">
            <wp:extent cx="4762500" cy="2276475"/>
            <wp:effectExtent l="19050" t="0" r="0" b="0"/>
            <wp:docPr id="3" name="Picture 2" descr="Regional Internet Regi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al Internet Registries"/>
                    <pic:cNvPicPr>
                      <a:picLocks noChangeAspect="1" noChangeArrowheads="1"/>
                    </pic:cNvPicPr>
                  </pic:nvPicPr>
                  <pic:blipFill>
                    <a:blip r:embed="rId9" cstate="print"/>
                    <a:srcRect/>
                    <a:stretch>
                      <a:fillRect/>
                    </a:stretch>
                  </pic:blipFill>
                  <pic:spPr bwMode="auto">
                    <a:xfrm>
                      <a:off x="0" y="0"/>
                      <a:ext cx="4762500" cy="2276475"/>
                    </a:xfrm>
                    <a:prstGeom prst="rect">
                      <a:avLst/>
                    </a:prstGeom>
                    <a:noFill/>
                    <a:ln w="9525">
                      <a:noFill/>
                      <a:miter lim="800000"/>
                      <a:headEnd/>
                      <a:tailEnd/>
                    </a:ln>
                  </pic:spPr>
                </pic:pic>
              </a:graphicData>
            </a:graphic>
          </wp:inline>
        </w:drawing>
      </w:r>
    </w:p>
    <w:p w:rsidR="00EA193E" w:rsidRDefault="00EA193E" w:rsidP="00EA193E">
      <w:pPr>
        <w:pStyle w:val="Heading3"/>
      </w:pPr>
      <w:r>
        <w:t>Collect network data.</w:t>
      </w:r>
    </w:p>
    <w:p w:rsidR="00EA193E" w:rsidRDefault="00EA193E" w:rsidP="00EA193E">
      <w:pPr>
        <w:pStyle w:val="BodyTextL25"/>
      </w:pPr>
      <w:r>
        <w:t xml:space="preserve">You will collect a sufficient amount of data to compute statistics on the </w:t>
      </w:r>
      <w:r w:rsidRPr="00A3082D">
        <w:rPr>
          <w:b/>
        </w:rPr>
        <w:t>ping</w:t>
      </w:r>
      <w:r>
        <w:t xml:space="preserve"> output by sending out 25 echo requests to each address listed in Step 1. This step may require administrative privileges, depending upon your operating system. Record the results for each website to text files.</w:t>
      </w:r>
    </w:p>
    <w:p w:rsidR="00EA193E" w:rsidRDefault="00EA193E" w:rsidP="00EA193E">
      <w:pPr>
        <w:pStyle w:val="SubStepAlpha"/>
      </w:pPr>
      <w:r>
        <w:t xml:space="preserve">At the command prompt, type </w:t>
      </w:r>
      <w:r>
        <w:rPr>
          <w:b/>
        </w:rPr>
        <w:t>ping</w:t>
      </w:r>
      <w:r>
        <w:t xml:space="preserve"> to list the available options.</w:t>
      </w:r>
    </w:p>
    <w:p w:rsidR="00EA193E" w:rsidRDefault="00EA193E" w:rsidP="00EA193E">
      <w:pPr>
        <w:pStyle w:val="CMD"/>
        <w:rPr>
          <w:b/>
        </w:rPr>
      </w:pPr>
      <w:r>
        <w:t xml:space="preserve">C:\Users\User1&gt; </w:t>
      </w:r>
      <w:r w:rsidRPr="005A2C8A">
        <w:rPr>
          <w:b/>
        </w:rPr>
        <w:t>ping</w:t>
      </w:r>
    </w:p>
    <w:p w:rsidR="00EA193E" w:rsidRPr="00DC6096" w:rsidRDefault="00EA193E" w:rsidP="00DC6096">
      <w:pPr>
        <w:pStyle w:val="CMDOutputRed"/>
      </w:pPr>
    </w:p>
    <w:p w:rsidR="00EA193E" w:rsidRPr="00DC6096" w:rsidRDefault="00EA193E" w:rsidP="00DC6096">
      <w:pPr>
        <w:pStyle w:val="CMDOutputRed"/>
      </w:pPr>
      <w:r w:rsidRPr="00DC6096">
        <w:t>Usage: ping [-t] [-a] [-n count] [-l size] [-f] [-</w:t>
      </w:r>
      <w:proofErr w:type="spellStart"/>
      <w:r w:rsidRPr="00DC6096">
        <w:t>i</w:t>
      </w:r>
      <w:proofErr w:type="spellEnd"/>
      <w:r w:rsidRPr="00DC6096">
        <w:t xml:space="preserve"> TTL] [-v TOS]</w:t>
      </w:r>
    </w:p>
    <w:p w:rsidR="00EA193E" w:rsidRPr="00DC6096" w:rsidRDefault="00EA193E" w:rsidP="00DC6096">
      <w:pPr>
        <w:pStyle w:val="CMDOutputRed"/>
      </w:pPr>
      <w:r w:rsidRPr="00DC6096">
        <w:t xml:space="preserve">            [-r count] [-s count] [[-j host-list] | [-k host-list]]</w:t>
      </w:r>
    </w:p>
    <w:p w:rsidR="00EA193E" w:rsidRPr="00DC6096" w:rsidRDefault="00EA193E" w:rsidP="00DC6096">
      <w:pPr>
        <w:pStyle w:val="CMDOutputRed"/>
      </w:pPr>
      <w:r w:rsidRPr="00DC6096">
        <w:t xml:space="preserve">            [-w timeout] [-R] [-S </w:t>
      </w:r>
      <w:proofErr w:type="spellStart"/>
      <w:r w:rsidRPr="00DC6096">
        <w:t>srcaddr</w:t>
      </w:r>
      <w:proofErr w:type="spellEnd"/>
      <w:r w:rsidRPr="00DC6096">
        <w:t xml:space="preserve">] [-4] [-6] </w:t>
      </w:r>
      <w:proofErr w:type="spellStart"/>
      <w:r w:rsidRPr="00DC6096">
        <w:t>target_name</w:t>
      </w:r>
      <w:proofErr w:type="spellEnd"/>
    </w:p>
    <w:p w:rsidR="00EA193E" w:rsidRPr="00DC6096" w:rsidRDefault="00EA193E" w:rsidP="00DC6096">
      <w:pPr>
        <w:pStyle w:val="CMDOutputRed"/>
      </w:pPr>
    </w:p>
    <w:p w:rsidR="00EA193E" w:rsidRPr="00DC6096" w:rsidRDefault="00EA193E" w:rsidP="00DC6096">
      <w:pPr>
        <w:pStyle w:val="CMDOutputRed"/>
      </w:pPr>
      <w:r w:rsidRPr="00DC6096">
        <w:t>Options:</w:t>
      </w:r>
    </w:p>
    <w:p w:rsidR="00EA193E" w:rsidRPr="00DC6096" w:rsidRDefault="00EA193E" w:rsidP="00DC6096">
      <w:pPr>
        <w:pStyle w:val="CMDOutputRed"/>
      </w:pPr>
      <w:r w:rsidRPr="00DC6096">
        <w:t xml:space="preserve">    -t             Ping the specified host until stopped.</w:t>
      </w:r>
    </w:p>
    <w:p w:rsidR="00EA193E" w:rsidRPr="00DC6096" w:rsidRDefault="00EA193E" w:rsidP="00DC6096">
      <w:pPr>
        <w:pStyle w:val="CMDOutputRed"/>
      </w:pPr>
      <w:r w:rsidRPr="00DC6096">
        <w:t xml:space="preserve">                   To see statistics and continue - type Control-Break;</w:t>
      </w:r>
    </w:p>
    <w:p w:rsidR="00EA193E" w:rsidRPr="00DC6096" w:rsidRDefault="00EA193E" w:rsidP="00DC6096">
      <w:pPr>
        <w:pStyle w:val="CMDOutputRed"/>
      </w:pPr>
      <w:r w:rsidRPr="00DC6096">
        <w:t xml:space="preserve">                   To stop - type Control-C.</w:t>
      </w:r>
    </w:p>
    <w:p w:rsidR="00EA193E" w:rsidRPr="00DC6096" w:rsidRDefault="00EA193E" w:rsidP="00DC6096">
      <w:pPr>
        <w:pStyle w:val="CMDOutputRed"/>
      </w:pPr>
      <w:r w:rsidRPr="00DC6096">
        <w:t xml:space="preserve">    -a             Resolve addresses to hostnames.</w:t>
      </w:r>
    </w:p>
    <w:p w:rsidR="00EA193E" w:rsidRPr="00DC6096" w:rsidRDefault="00EA193E" w:rsidP="00DC6096">
      <w:pPr>
        <w:pStyle w:val="CMDOutputRed"/>
      </w:pPr>
      <w:r w:rsidRPr="00DC6096">
        <w:t xml:space="preserve">    </w:t>
      </w:r>
      <w:r w:rsidRPr="00DC6096">
        <w:rPr>
          <w:highlight w:val="yellow"/>
        </w:rPr>
        <w:t>-n count       Number of echo requests to send.</w:t>
      </w:r>
    </w:p>
    <w:p w:rsidR="00EA193E" w:rsidRPr="00DC6096" w:rsidRDefault="00EA193E" w:rsidP="00DC6096">
      <w:pPr>
        <w:pStyle w:val="CMDOutputRed"/>
      </w:pPr>
      <w:r w:rsidRPr="00DC6096">
        <w:t xml:space="preserve">    -l size        Send buffer size.</w:t>
      </w:r>
    </w:p>
    <w:p w:rsidR="00EA193E" w:rsidRPr="00DC6096" w:rsidRDefault="00EA193E" w:rsidP="00DC6096">
      <w:pPr>
        <w:pStyle w:val="CMDOutputRed"/>
      </w:pPr>
      <w:r w:rsidRPr="00DC6096">
        <w:t xml:space="preserve">    -f             Set Don't Fragment flag in packet (IPv4-only).</w:t>
      </w:r>
    </w:p>
    <w:p w:rsidR="00EA193E" w:rsidRPr="00DC6096" w:rsidRDefault="00EA193E" w:rsidP="00DC6096">
      <w:pPr>
        <w:pStyle w:val="CMDOutputRed"/>
      </w:pPr>
      <w:r w:rsidRPr="00DC6096">
        <w:t xml:space="preserve">    -</w:t>
      </w:r>
      <w:proofErr w:type="spellStart"/>
      <w:r w:rsidRPr="00DC6096">
        <w:t>i</w:t>
      </w:r>
      <w:proofErr w:type="spellEnd"/>
      <w:r w:rsidRPr="00DC6096">
        <w:t xml:space="preserve"> TTL         Time To Live.</w:t>
      </w:r>
    </w:p>
    <w:p w:rsidR="00EA193E" w:rsidRPr="00DC6096" w:rsidRDefault="00EA193E" w:rsidP="00DC6096">
      <w:pPr>
        <w:pStyle w:val="CMDOutputRed"/>
      </w:pPr>
      <w:r w:rsidRPr="00DC6096">
        <w:t xml:space="preserve">    -v TOS         Type </w:t>
      </w:r>
      <w:proofErr w:type="gramStart"/>
      <w:r w:rsidRPr="00DC6096">
        <w:t>Of</w:t>
      </w:r>
      <w:proofErr w:type="gramEnd"/>
      <w:r w:rsidRPr="00DC6096">
        <w:t xml:space="preserve"> Service (IPv4-only. This setting has been deprecated</w:t>
      </w:r>
    </w:p>
    <w:p w:rsidR="00EA193E" w:rsidRPr="00DC6096" w:rsidRDefault="00EA193E" w:rsidP="00DC6096">
      <w:pPr>
        <w:pStyle w:val="CMDOutputRed"/>
      </w:pPr>
      <w:r w:rsidRPr="00DC6096">
        <w:t>&lt;output omitted&gt;</w:t>
      </w:r>
    </w:p>
    <w:p w:rsidR="00EA193E" w:rsidRDefault="00EA193E" w:rsidP="00EA193E">
      <w:pPr>
        <w:pStyle w:val="SubStepAlpha"/>
      </w:pPr>
      <w:r>
        <w:t xml:space="preserve">Using the </w:t>
      </w:r>
      <w:r w:rsidRPr="00120DF3">
        <w:rPr>
          <w:b/>
        </w:rPr>
        <w:t>ping</w:t>
      </w:r>
      <w:r>
        <w:t xml:space="preserve"> command with the </w:t>
      </w:r>
      <w:r w:rsidRPr="00314EAB">
        <w:t>count</w:t>
      </w:r>
      <w:r>
        <w:t xml:space="preserve"> option, you can send 25 echo requests to the destination as illustrated below. Furthermore, it will create a text file with filename of </w:t>
      </w:r>
      <w:r w:rsidRPr="00A3082D">
        <w:rPr>
          <w:b/>
        </w:rPr>
        <w:t>arin.txt</w:t>
      </w:r>
      <w:r>
        <w:t xml:space="preserve"> in the current directory. This text file will contain the results of the echo requests.</w:t>
      </w:r>
    </w:p>
    <w:p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lacnic</w:t>
      </w:r>
      <w:r w:rsidRPr="005A2C8A">
        <w:rPr>
          <w:b/>
        </w:rPr>
        <w:t>.net</w:t>
      </w:r>
      <w:r>
        <w:rPr>
          <w:b/>
        </w:rPr>
        <w:t xml:space="preserve"> &gt; lacnic.txt</w:t>
      </w:r>
    </w:p>
    <w:p w:rsidR="00EA193E" w:rsidRDefault="00EA193E" w:rsidP="00EA193E">
      <w:pPr>
        <w:pStyle w:val="BodyTextL25"/>
      </w:pPr>
      <w:r>
        <w:rPr>
          <w:b/>
        </w:rPr>
        <w:lastRenderedPageBreak/>
        <w:t>Note</w:t>
      </w:r>
      <w:r>
        <w:t xml:space="preserve">: The terminal remains blank until the command has finished, because the output has been redirected to a text file, </w:t>
      </w:r>
      <w:r>
        <w:rPr>
          <w:b/>
        </w:rPr>
        <w:t>lacnic</w:t>
      </w:r>
      <w:r w:rsidRPr="00A3082D">
        <w:rPr>
          <w:b/>
        </w:rPr>
        <w:t>.txt</w:t>
      </w:r>
      <w:r>
        <w:t xml:space="preserve">, in this example. The </w:t>
      </w:r>
      <w:r w:rsidRPr="00A3082D">
        <w:rPr>
          <w:b/>
        </w:rPr>
        <w:t>&gt;</w:t>
      </w:r>
      <w:r>
        <w:t xml:space="preserve"> symbol is used to redirect the screen output to the file and overwrite the file if it already exists. If appending more results to the file is desired, replace </w:t>
      </w:r>
      <w:r w:rsidRPr="00A3082D">
        <w:rPr>
          <w:b/>
        </w:rPr>
        <w:t>&gt;</w:t>
      </w:r>
      <w:r>
        <w:t xml:space="preserve"> with </w:t>
      </w:r>
      <w:r w:rsidRPr="00A3082D">
        <w:rPr>
          <w:b/>
        </w:rPr>
        <w:t>&gt;&gt;</w:t>
      </w:r>
      <w:r>
        <w:t xml:space="preserve"> in the command.</w:t>
      </w:r>
    </w:p>
    <w:p w:rsidR="00EA193E" w:rsidRDefault="00EA193E" w:rsidP="00EA193E">
      <w:pPr>
        <w:pStyle w:val="SubStepAlpha"/>
      </w:pPr>
      <w:r>
        <w:t xml:space="preserve">Repeat the </w:t>
      </w:r>
      <w:r>
        <w:rPr>
          <w:b/>
        </w:rPr>
        <w:t>ping</w:t>
      </w:r>
      <w:r>
        <w:t xml:space="preserve"> command for the other websites.</w:t>
      </w:r>
    </w:p>
    <w:p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afrinic</w:t>
      </w:r>
      <w:r w:rsidRPr="005A2C8A">
        <w:rPr>
          <w:b/>
        </w:rPr>
        <w:t>.net</w:t>
      </w:r>
      <w:r>
        <w:rPr>
          <w:b/>
        </w:rPr>
        <w:t xml:space="preserve"> &gt; afrinic.txt</w:t>
      </w:r>
    </w:p>
    <w:p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apnic</w:t>
      </w:r>
      <w:r w:rsidRPr="005A2C8A">
        <w:rPr>
          <w:b/>
        </w:rPr>
        <w:t>.net</w:t>
      </w:r>
      <w:r>
        <w:rPr>
          <w:b/>
        </w:rPr>
        <w:t xml:space="preserve"> &gt; apnic.txt</w:t>
      </w:r>
    </w:p>
    <w:p w:rsidR="00EA193E" w:rsidRDefault="00EA193E" w:rsidP="00EA193E">
      <w:pPr>
        <w:pStyle w:val="Heading3"/>
      </w:pPr>
      <w:r>
        <w:t>Verify data collection.</w:t>
      </w:r>
    </w:p>
    <w:p w:rsidR="00EA193E" w:rsidRDefault="00EA193E" w:rsidP="00EA193E">
      <w:pPr>
        <w:pStyle w:val="BodyTextL25"/>
      </w:pPr>
      <w:r>
        <w:t xml:space="preserve">To verify that the files have been created, use the </w:t>
      </w:r>
      <w:proofErr w:type="spellStart"/>
      <w:r>
        <w:t>dir</w:t>
      </w:r>
      <w:proofErr w:type="spellEnd"/>
      <w:r>
        <w:t xml:space="preserve"> command to list the files in the directory. Also the wildcard * can be used to filter only the text files.</w:t>
      </w:r>
    </w:p>
    <w:p w:rsidR="00EA193E" w:rsidRDefault="00EA193E" w:rsidP="00EA193E">
      <w:pPr>
        <w:pStyle w:val="CMDOutput"/>
      </w:pPr>
      <w:r>
        <w:t xml:space="preserve">C:\Users\User1&gt; </w:t>
      </w:r>
      <w:proofErr w:type="spellStart"/>
      <w:r w:rsidRPr="00C0292F">
        <w:rPr>
          <w:b/>
          <w:bCs/>
        </w:rPr>
        <w:t>dir</w:t>
      </w:r>
      <w:proofErr w:type="spellEnd"/>
      <w:r w:rsidRPr="00C0292F">
        <w:rPr>
          <w:b/>
          <w:bCs/>
        </w:rPr>
        <w:t xml:space="preserve"> *.txt</w:t>
      </w:r>
    </w:p>
    <w:p w:rsidR="00EA193E" w:rsidRDefault="00EA193E" w:rsidP="00EA193E">
      <w:pPr>
        <w:pStyle w:val="CMDOutput"/>
      </w:pPr>
      <w:r>
        <w:t>Volume in drive C is OS</w:t>
      </w:r>
    </w:p>
    <w:p w:rsidR="00EA193E" w:rsidRDefault="00EA193E" w:rsidP="00EA193E">
      <w:pPr>
        <w:pStyle w:val="CMDOutput"/>
      </w:pPr>
      <w:r>
        <w:t xml:space="preserve"> Volume Serial Number is 0A97-D265</w:t>
      </w:r>
    </w:p>
    <w:p w:rsidR="00EA193E" w:rsidRDefault="00EA193E" w:rsidP="00EA193E">
      <w:pPr>
        <w:pStyle w:val="CMDOutput"/>
      </w:pPr>
    </w:p>
    <w:p w:rsidR="00EA193E" w:rsidRDefault="00EA193E" w:rsidP="00EA193E">
      <w:pPr>
        <w:pStyle w:val="CMDOutput"/>
      </w:pPr>
      <w:r>
        <w:t xml:space="preserve"> Directory of C:\Users\User1</w:t>
      </w:r>
    </w:p>
    <w:p w:rsidR="00EA193E" w:rsidRDefault="00EA193E" w:rsidP="00EA193E">
      <w:pPr>
        <w:pStyle w:val="CMDOutput"/>
      </w:pPr>
    </w:p>
    <w:p w:rsidR="00EA193E" w:rsidRDefault="00EA193E" w:rsidP="00EA193E">
      <w:pPr>
        <w:pStyle w:val="CMDOutput"/>
      </w:pPr>
      <w:r>
        <w:t>02/07/</w:t>
      </w:r>
      <w:proofErr w:type="gramStart"/>
      <w:r>
        <w:t>2013  12:59</w:t>
      </w:r>
      <w:proofErr w:type="gramEnd"/>
      <w:r>
        <w:t xml:space="preserve"> PM             1,642 afrinic.txt</w:t>
      </w:r>
    </w:p>
    <w:p w:rsidR="00EA193E" w:rsidRDefault="00EA193E" w:rsidP="00EA193E">
      <w:pPr>
        <w:pStyle w:val="CMDOutput"/>
      </w:pPr>
      <w:r>
        <w:t>02/07/</w:t>
      </w:r>
      <w:proofErr w:type="gramStart"/>
      <w:r>
        <w:t>2013  01:00</w:t>
      </w:r>
      <w:proofErr w:type="gramEnd"/>
      <w:r>
        <w:t xml:space="preserve"> PM             1,615 apnic.txt</w:t>
      </w:r>
    </w:p>
    <w:p w:rsidR="00EA193E" w:rsidRDefault="00EA193E" w:rsidP="00EA193E">
      <w:pPr>
        <w:pStyle w:val="CMDOutput"/>
      </w:pPr>
      <w:r>
        <w:t>02/07/</w:t>
      </w:r>
      <w:proofErr w:type="gramStart"/>
      <w:r>
        <w:t>2013  12:58</w:t>
      </w:r>
      <w:proofErr w:type="gramEnd"/>
      <w:r>
        <w:t xml:space="preserve"> PM             1,589 lacnic.txt</w:t>
      </w:r>
    </w:p>
    <w:p w:rsidR="00EA193E" w:rsidRDefault="00EA193E" w:rsidP="00EA193E">
      <w:pPr>
        <w:pStyle w:val="BodyTextL25"/>
      </w:pPr>
      <w:r>
        <w:t xml:space="preserve">To see the results in the file created, use the </w:t>
      </w:r>
      <w:r w:rsidRPr="00472B31">
        <w:rPr>
          <w:b/>
        </w:rPr>
        <w:t>more</w:t>
      </w:r>
      <w:r>
        <w:t xml:space="preserve"> command at the command prompt.</w:t>
      </w:r>
    </w:p>
    <w:p w:rsidR="00EA193E" w:rsidRDefault="00EA193E" w:rsidP="00EA193E">
      <w:pPr>
        <w:pStyle w:val="CMD"/>
      </w:pPr>
      <w:r>
        <w:t xml:space="preserve">C:\Users\User1&gt; </w:t>
      </w:r>
      <w:r>
        <w:rPr>
          <w:b/>
        </w:rPr>
        <w:t>more lacnic.txt</w:t>
      </w:r>
    </w:p>
    <w:p w:rsidR="00EA193E" w:rsidRDefault="00EA193E" w:rsidP="00DC6096">
      <w:pPr>
        <w:pStyle w:val="CMDOutputRed"/>
      </w:pPr>
    </w:p>
    <w:p w:rsidR="00EA193E" w:rsidRPr="00C0292F" w:rsidRDefault="00EA193E" w:rsidP="00DC6096">
      <w:pPr>
        <w:pStyle w:val="CMDOutputRed"/>
      </w:pPr>
      <w:r w:rsidRPr="00C0292F">
        <w:t>Pinging www.lacnic.net [200.3.14.184] with 32 bytes of data:</w:t>
      </w:r>
    </w:p>
    <w:p w:rsidR="00EA193E" w:rsidRPr="00C0292F" w:rsidRDefault="00EA193E" w:rsidP="00DC6096">
      <w:pPr>
        <w:pStyle w:val="CMDOutputRed"/>
      </w:pPr>
      <w:r w:rsidRPr="00C0292F">
        <w:t>Reply from 200.3.14.184: bytes=32 time=220ms TTL=51</w:t>
      </w:r>
    </w:p>
    <w:p w:rsidR="00EA193E" w:rsidRPr="00C0292F" w:rsidRDefault="00EA193E" w:rsidP="00DC6096">
      <w:pPr>
        <w:pStyle w:val="CMDOutputRed"/>
      </w:pPr>
      <w:r w:rsidRPr="00C0292F">
        <w:t>Reply from 200.3.14.184: bytes=32 time=231ms TTL=51</w:t>
      </w:r>
    </w:p>
    <w:p w:rsidR="00EA193E" w:rsidRPr="00C0292F" w:rsidRDefault="00EA193E" w:rsidP="00DC6096">
      <w:pPr>
        <w:pStyle w:val="CMDOutputRed"/>
      </w:pPr>
      <w:r w:rsidRPr="00C0292F">
        <w:t>Reply from 200.3.14.184: bytes=32 time=243ms TTL=51</w:t>
      </w:r>
    </w:p>
    <w:p w:rsidR="00EA193E" w:rsidRPr="00C0292F" w:rsidRDefault="00EA193E" w:rsidP="00DC6096">
      <w:pPr>
        <w:pStyle w:val="CMDOutputRed"/>
      </w:pPr>
      <w:r w:rsidRPr="00C0292F">
        <w:t>Reply from 200.3.14.184: bytes=32 time=255ms TTL=51</w:t>
      </w:r>
    </w:p>
    <w:p w:rsidR="00EA193E" w:rsidRPr="00C0292F" w:rsidRDefault="00EA193E" w:rsidP="00DC6096">
      <w:pPr>
        <w:pStyle w:val="CMDOutputRed"/>
      </w:pPr>
      <w:r w:rsidRPr="00C0292F">
        <w:t>Reply from 200.3.14.184: bytes=32 time=266ms TTL=51</w:t>
      </w:r>
    </w:p>
    <w:p w:rsidR="00EA193E" w:rsidRPr="00C0292F" w:rsidRDefault="00EA193E" w:rsidP="00DC6096">
      <w:pPr>
        <w:pStyle w:val="CMDOutputRed"/>
      </w:pPr>
      <w:r w:rsidRPr="00C0292F">
        <w:t>&lt;output omitted&gt;</w:t>
      </w:r>
    </w:p>
    <w:p w:rsidR="00EA193E" w:rsidRPr="00C0292F" w:rsidRDefault="00EA193E" w:rsidP="00DC6096">
      <w:pPr>
        <w:pStyle w:val="CMDOutputRed"/>
      </w:pPr>
      <w:r w:rsidRPr="00C0292F">
        <w:t>Reply from 200.3.14.184: bytes=32 time=522ms TTL=51</w:t>
      </w:r>
    </w:p>
    <w:p w:rsidR="00EA193E" w:rsidRPr="00C0292F" w:rsidRDefault="00EA193E" w:rsidP="00DC6096">
      <w:pPr>
        <w:pStyle w:val="CMDOutputRed"/>
      </w:pPr>
      <w:r w:rsidRPr="00C0292F">
        <w:t>Reply from 200.3.14.184: bytes=32 time=195ms TTL=51</w:t>
      </w:r>
    </w:p>
    <w:p w:rsidR="00EA193E" w:rsidRPr="00C0292F" w:rsidRDefault="00EA193E" w:rsidP="00DC6096">
      <w:pPr>
        <w:pStyle w:val="CMDOutputRed"/>
      </w:pPr>
      <w:r w:rsidRPr="00C0292F">
        <w:t>Reply from 200.3.14.184: bytes=32 time=207ms TTL=51</w:t>
      </w:r>
    </w:p>
    <w:p w:rsidR="00EA193E" w:rsidRPr="00C0292F" w:rsidRDefault="00EA193E" w:rsidP="00DC6096">
      <w:pPr>
        <w:pStyle w:val="CMDOutputRed"/>
      </w:pPr>
      <w:r w:rsidRPr="00C0292F">
        <w:t>Reply from 200.3.14.184: bytes=32 time=219ms TTL=51</w:t>
      </w:r>
    </w:p>
    <w:p w:rsidR="00EA193E" w:rsidRPr="00C0292F" w:rsidRDefault="00EA193E" w:rsidP="00DC6096">
      <w:pPr>
        <w:pStyle w:val="CMDOutputRed"/>
      </w:pPr>
      <w:r w:rsidRPr="00C0292F">
        <w:t>Reply from 200.3.14.184: bytes=32 time=232ms TTL=51</w:t>
      </w:r>
    </w:p>
    <w:p w:rsidR="00EA193E" w:rsidRPr="00C0292F" w:rsidRDefault="00EA193E" w:rsidP="00DC6096">
      <w:pPr>
        <w:pStyle w:val="CMDOutputRed"/>
      </w:pPr>
    </w:p>
    <w:p w:rsidR="00EA193E" w:rsidRPr="00C0292F" w:rsidRDefault="00EA193E" w:rsidP="00DC6096">
      <w:pPr>
        <w:pStyle w:val="CMDOutputRed"/>
      </w:pPr>
      <w:r w:rsidRPr="00C0292F">
        <w:t>Ping statistics for 200.3.14.184:</w:t>
      </w:r>
    </w:p>
    <w:p w:rsidR="00EA193E" w:rsidRPr="00C0292F" w:rsidRDefault="00EA193E" w:rsidP="00DC6096">
      <w:pPr>
        <w:pStyle w:val="CMDOutputRed"/>
      </w:pPr>
      <w:r w:rsidRPr="00C0292F">
        <w:t xml:space="preserve">    Packets: Sent = 25, Received = 24, Lost = 1 (4% loss),</w:t>
      </w:r>
    </w:p>
    <w:p w:rsidR="00EA193E" w:rsidRPr="00C0292F" w:rsidRDefault="00EA193E" w:rsidP="00DC6096">
      <w:pPr>
        <w:pStyle w:val="CMDOutputRed"/>
      </w:pPr>
      <w:r w:rsidRPr="00C0292F">
        <w:t>Approximate round trip times in milli-seconds:</w:t>
      </w:r>
    </w:p>
    <w:p w:rsidR="00EA193E" w:rsidRPr="001A3A39" w:rsidRDefault="00EA193E" w:rsidP="00DC6096">
      <w:pPr>
        <w:pStyle w:val="CMDOutputRed"/>
      </w:pPr>
      <w:r w:rsidRPr="00F043AA">
        <w:t xml:space="preserve">    Minimum = 175ms, Maximum = 522ms, Average = 253ms</w:t>
      </w:r>
    </w:p>
    <w:p w:rsidR="00EA193E" w:rsidRPr="00A75CF8" w:rsidRDefault="00EA193E" w:rsidP="00EA193E">
      <w:pPr>
        <w:pStyle w:val="BodyTextL25"/>
      </w:pPr>
      <w:r>
        <w:rPr>
          <w:b/>
        </w:rPr>
        <w:t>Note</w:t>
      </w:r>
      <w:r>
        <w:t xml:space="preserve">: Press the </w:t>
      </w:r>
      <w:r w:rsidRPr="00647D60">
        <w:t>Spacebar</w:t>
      </w:r>
      <w:r>
        <w:t xml:space="preserve"> to display the rest of the file or press </w:t>
      </w:r>
      <w:r w:rsidRPr="00A75CF8">
        <w:rPr>
          <w:b/>
        </w:rPr>
        <w:t>q</w:t>
      </w:r>
      <w:r>
        <w:t xml:space="preserve"> to exit.</w:t>
      </w:r>
    </w:p>
    <w:p w:rsidR="00EA193E" w:rsidRDefault="00EA193E" w:rsidP="00EA193E">
      <w:pPr>
        <w:pStyle w:val="BodyTextL25"/>
      </w:pPr>
      <w:r>
        <w:t>Record your results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record the minimum, maximum, and average round trip time. Type your answers in the cells listed as &quot;blank&quot;."/>
      </w:tblPr>
      <w:tblGrid>
        <w:gridCol w:w="2384"/>
        <w:gridCol w:w="2384"/>
        <w:gridCol w:w="2384"/>
        <w:gridCol w:w="2385"/>
      </w:tblGrid>
      <w:tr w:rsidR="00EA193E" w:rsidTr="007600E0">
        <w:trPr>
          <w:cantSplit/>
          <w:tblHeader/>
          <w:jc w:val="center"/>
        </w:trPr>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A193E" w:rsidRDefault="00EA193E" w:rsidP="00C0292F">
            <w:pPr>
              <w:pStyle w:val="TableHeading"/>
            </w:pPr>
            <w:bookmarkStart w:id="0" w:name="_GoBack" w:colFirst="0" w:colLast="3"/>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A193E" w:rsidRDefault="00EA193E" w:rsidP="00C0292F">
            <w:pPr>
              <w:pStyle w:val="TableHeading"/>
            </w:pPr>
            <w:r>
              <w:t>Minimum</w:t>
            </w: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A193E" w:rsidRDefault="00EA193E" w:rsidP="00C0292F">
            <w:pPr>
              <w:pStyle w:val="TableHeading"/>
            </w:pPr>
            <w:r>
              <w:t>Maximum</w:t>
            </w:r>
          </w:p>
        </w:tc>
        <w:tc>
          <w:tcPr>
            <w:tcW w:w="2385"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EA193E" w:rsidRDefault="00EA193E" w:rsidP="00C0292F">
            <w:pPr>
              <w:pStyle w:val="TableHeading"/>
            </w:pPr>
            <w:r>
              <w:t>Average</w:t>
            </w:r>
          </w:p>
        </w:tc>
      </w:tr>
      <w:tr w:rsidR="00EA193E" w:rsidTr="007600E0">
        <w:trPr>
          <w:cantSplit/>
          <w:jc w:val="center"/>
        </w:trPr>
        <w:tc>
          <w:tcPr>
            <w:tcW w:w="2384" w:type="dxa"/>
            <w:vAlign w:val="bottom"/>
          </w:tcPr>
          <w:p w:rsidR="00EA193E" w:rsidRDefault="00EA193E" w:rsidP="00C0292F">
            <w:pPr>
              <w:pStyle w:val="TableText"/>
            </w:pPr>
            <w:r w:rsidRPr="00FE2AF1">
              <w:t>www.afrinic.net</w:t>
            </w:r>
          </w:p>
        </w:tc>
        <w:tc>
          <w:tcPr>
            <w:tcW w:w="2384" w:type="dxa"/>
            <w:vAlign w:val="bottom"/>
          </w:tcPr>
          <w:p w:rsidR="00EA193E" w:rsidRPr="003C11CE" w:rsidRDefault="00EA193E" w:rsidP="00C0292F">
            <w:pPr>
              <w:pStyle w:val="TableText"/>
              <w:jc w:val="center"/>
              <w:rPr>
                <w:rStyle w:val="AnswerGray"/>
              </w:rPr>
            </w:pPr>
            <w:r>
              <w:rPr>
                <w:rStyle w:val="AnswerGray"/>
              </w:rPr>
              <w:t>286</w:t>
            </w:r>
            <w:r w:rsidRPr="003C11CE">
              <w:rPr>
                <w:rStyle w:val="AnswerGray"/>
              </w:rPr>
              <w:t xml:space="preserve"> </w:t>
            </w:r>
            <w:proofErr w:type="spellStart"/>
            <w:r w:rsidRPr="003C11CE">
              <w:rPr>
                <w:rStyle w:val="AnswerGray"/>
              </w:rPr>
              <w:t>ms</w:t>
            </w:r>
            <w:proofErr w:type="spellEnd"/>
          </w:p>
        </w:tc>
        <w:tc>
          <w:tcPr>
            <w:tcW w:w="2384" w:type="dxa"/>
            <w:vAlign w:val="bottom"/>
          </w:tcPr>
          <w:p w:rsidR="00EA193E" w:rsidRPr="003C11CE" w:rsidRDefault="00EA193E" w:rsidP="00C0292F">
            <w:pPr>
              <w:pStyle w:val="TableText"/>
              <w:jc w:val="center"/>
              <w:rPr>
                <w:rStyle w:val="AnswerGray"/>
              </w:rPr>
            </w:pPr>
            <w:r>
              <w:rPr>
                <w:rStyle w:val="AnswerGray"/>
              </w:rPr>
              <w:t>402</w:t>
            </w:r>
            <w:r w:rsidRPr="003C11CE">
              <w:rPr>
                <w:rStyle w:val="AnswerGray"/>
              </w:rPr>
              <w:t xml:space="preserve"> </w:t>
            </w:r>
            <w:proofErr w:type="spellStart"/>
            <w:r w:rsidRPr="003C11CE">
              <w:rPr>
                <w:rStyle w:val="AnswerGray"/>
              </w:rPr>
              <w:t>ms</w:t>
            </w:r>
            <w:proofErr w:type="spellEnd"/>
          </w:p>
        </w:tc>
        <w:tc>
          <w:tcPr>
            <w:tcW w:w="2385" w:type="dxa"/>
            <w:vAlign w:val="bottom"/>
          </w:tcPr>
          <w:p w:rsidR="00EA193E" w:rsidRDefault="00EA193E" w:rsidP="00C0292F">
            <w:pPr>
              <w:pStyle w:val="TableText"/>
              <w:jc w:val="center"/>
              <w:rPr>
                <w:rStyle w:val="AnswerGray"/>
              </w:rPr>
            </w:pPr>
            <w:r>
              <w:rPr>
                <w:rStyle w:val="AnswerGray"/>
              </w:rPr>
              <w:t>336</w:t>
            </w:r>
            <w:r w:rsidRPr="003C11CE">
              <w:rPr>
                <w:rStyle w:val="AnswerGray"/>
              </w:rPr>
              <w:t xml:space="preserve"> </w:t>
            </w:r>
            <w:proofErr w:type="spellStart"/>
            <w:r w:rsidRPr="003C11CE">
              <w:rPr>
                <w:rStyle w:val="AnswerGray"/>
              </w:rPr>
              <w:t>ms</w:t>
            </w:r>
            <w:proofErr w:type="spellEnd"/>
          </w:p>
        </w:tc>
      </w:tr>
      <w:tr w:rsidR="00EA193E" w:rsidTr="007600E0">
        <w:trPr>
          <w:cantSplit/>
          <w:jc w:val="center"/>
        </w:trPr>
        <w:tc>
          <w:tcPr>
            <w:tcW w:w="2384" w:type="dxa"/>
            <w:vAlign w:val="bottom"/>
          </w:tcPr>
          <w:p w:rsidR="00EA193E" w:rsidRDefault="00EA193E" w:rsidP="00C0292F">
            <w:pPr>
              <w:pStyle w:val="TableText"/>
            </w:pPr>
            <w:r w:rsidRPr="00FE2AF1">
              <w:t>www.apnic.net</w:t>
            </w:r>
          </w:p>
        </w:tc>
        <w:tc>
          <w:tcPr>
            <w:tcW w:w="2384" w:type="dxa"/>
            <w:vAlign w:val="bottom"/>
          </w:tcPr>
          <w:p w:rsidR="00EA193E" w:rsidRPr="003C11CE" w:rsidRDefault="00EA193E" w:rsidP="00C0292F">
            <w:pPr>
              <w:pStyle w:val="TableText"/>
              <w:jc w:val="center"/>
              <w:rPr>
                <w:rStyle w:val="AnswerGray"/>
              </w:rPr>
            </w:pPr>
            <w:r>
              <w:rPr>
                <w:rStyle w:val="AnswerGray"/>
              </w:rPr>
              <w:t>32</w:t>
            </w:r>
          </w:p>
        </w:tc>
        <w:tc>
          <w:tcPr>
            <w:tcW w:w="2384" w:type="dxa"/>
            <w:vAlign w:val="bottom"/>
          </w:tcPr>
          <w:p w:rsidR="00EA193E" w:rsidRPr="003C11CE" w:rsidRDefault="00EA193E" w:rsidP="00C0292F">
            <w:pPr>
              <w:pStyle w:val="TableText"/>
              <w:jc w:val="center"/>
              <w:rPr>
                <w:rStyle w:val="AnswerGray"/>
              </w:rPr>
            </w:pPr>
            <w:r>
              <w:rPr>
                <w:rStyle w:val="AnswerGray"/>
              </w:rPr>
              <w:t>649</w:t>
            </w:r>
          </w:p>
        </w:tc>
        <w:tc>
          <w:tcPr>
            <w:tcW w:w="2385" w:type="dxa"/>
            <w:vAlign w:val="bottom"/>
          </w:tcPr>
          <w:p w:rsidR="00EA193E" w:rsidRDefault="00EA193E" w:rsidP="00C0292F">
            <w:pPr>
              <w:pStyle w:val="TableText"/>
              <w:jc w:val="center"/>
              <w:rPr>
                <w:rStyle w:val="AnswerGray"/>
              </w:rPr>
            </w:pPr>
            <w:r>
              <w:rPr>
                <w:rStyle w:val="AnswerGray"/>
              </w:rPr>
              <w:t>63</w:t>
            </w:r>
          </w:p>
        </w:tc>
      </w:tr>
      <w:tr w:rsidR="00EA193E" w:rsidTr="007600E0">
        <w:trPr>
          <w:cantSplit/>
          <w:jc w:val="center"/>
        </w:trPr>
        <w:tc>
          <w:tcPr>
            <w:tcW w:w="2384" w:type="dxa"/>
            <w:vAlign w:val="bottom"/>
          </w:tcPr>
          <w:p w:rsidR="00EA193E" w:rsidRDefault="00EA193E" w:rsidP="00C0292F">
            <w:pPr>
              <w:pStyle w:val="TableText"/>
            </w:pPr>
            <w:r w:rsidRPr="00FE2AF1">
              <w:lastRenderedPageBreak/>
              <w:t>www.lacnic.net</w:t>
            </w:r>
          </w:p>
        </w:tc>
        <w:tc>
          <w:tcPr>
            <w:tcW w:w="2384" w:type="dxa"/>
            <w:vAlign w:val="bottom"/>
          </w:tcPr>
          <w:p w:rsidR="00EA193E" w:rsidRPr="003C11CE" w:rsidRDefault="00EA193E" w:rsidP="00C0292F">
            <w:pPr>
              <w:pStyle w:val="TableText"/>
              <w:jc w:val="center"/>
              <w:rPr>
                <w:rStyle w:val="AnswerGray"/>
              </w:rPr>
            </w:pPr>
            <w:r>
              <w:rPr>
                <w:rStyle w:val="AnswerGray"/>
              </w:rPr>
              <w:t>177</w:t>
            </w:r>
          </w:p>
        </w:tc>
        <w:tc>
          <w:tcPr>
            <w:tcW w:w="2384" w:type="dxa"/>
            <w:vAlign w:val="bottom"/>
          </w:tcPr>
          <w:p w:rsidR="00EA193E" w:rsidRPr="003C11CE" w:rsidRDefault="00EA193E" w:rsidP="00C0292F">
            <w:pPr>
              <w:pStyle w:val="TableText"/>
              <w:jc w:val="center"/>
              <w:rPr>
                <w:rStyle w:val="AnswerGray"/>
              </w:rPr>
            </w:pPr>
            <w:r>
              <w:rPr>
                <w:rStyle w:val="AnswerGray"/>
              </w:rPr>
              <w:t>522</w:t>
            </w:r>
          </w:p>
        </w:tc>
        <w:tc>
          <w:tcPr>
            <w:tcW w:w="2385" w:type="dxa"/>
            <w:vAlign w:val="bottom"/>
          </w:tcPr>
          <w:p w:rsidR="00EA193E" w:rsidRDefault="00EA193E" w:rsidP="00C0292F">
            <w:pPr>
              <w:pStyle w:val="TableText"/>
              <w:jc w:val="center"/>
              <w:rPr>
                <w:rStyle w:val="AnswerGray"/>
              </w:rPr>
            </w:pPr>
            <w:r>
              <w:rPr>
                <w:rStyle w:val="AnswerGray"/>
              </w:rPr>
              <w:t>253</w:t>
            </w:r>
          </w:p>
        </w:tc>
      </w:tr>
    </w:tbl>
    <w:bookmarkEnd w:id="0"/>
    <w:p w:rsidR="00DC6096" w:rsidRDefault="00DC6096" w:rsidP="00DC6096">
      <w:pPr>
        <w:pStyle w:val="Heading4"/>
        <w:ind w:left="360"/>
      </w:pPr>
      <w:r>
        <w:t>Question:</w:t>
      </w:r>
    </w:p>
    <w:p w:rsidR="00EA193E" w:rsidRPr="00B521B5" w:rsidRDefault="00EA193E" w:rsidP="00DC6096">
      <w:pPr>
        <w:pStyle w:val="BodyTextL25"/>
        <w:spacing w:before="0"/>
      </w:pPr>
      <w:r w:rsidRPr="00B521B5">
        <w:t>Compare the delay results. How is delay affected by geographical location?</w:t>
      </w:r>
    </w:p>
    <w:p w:rsidR="00EA193E" w:rsidRDefault="00EA193E" w:rsidP="00EA193E">
      <w:pPr>
        <w:pStyle w:val="AnswerLineL25"/>
      </w:pPr>
      <w:r>
        <w:t>Type your answers here.</w:t>
      </w:r>
    </w:p>
    <w:p w:rsidR="00EA193E" w:rsidRDefault="00EA193E" w:rsidP="00EA193E">
      <w:pPr>
        <w:pStyle w:val="BodyTextL25"/>
        <w:rPr>
          <w:rStyle w:val="AnswerGray"/>
        </w:rPr>
      </w:pPr>
      <w:r w:rsidRPr="00042DF0">
        <w:rPr>
          <w:rStyle w:val="AnswerGray"/>
        </w:rPr>
        <w:t>In most instances, the response time is longer when compared to the physical distance to the destination.</w:t>
      </w:r>
    </w:p>
    <w:p w:rsidR="00EA193E" w:rsidRDefault="00EA193E" w:rsidP="00EA193E">
      <w:pPr>
        <w:pStyle w:val="Heading2"/>
      </w:pPr>
      <w:r>
        <w:t>Use Traceroute to Document Network Latency</w:t>
      </w:r>
    </w:p>
    <w:p w:rsidR="00EA193E" w:rsidRDefault="00EA193E" w:rsidP="00EA193E">
      <w:pPr>
        <w:pStyle w:val="BodyTextL25"/>
      </w:pPr>
      <w:r>
        <w:t xml:space="preserve">The routes traced may go through many hops and a number of different ISPs depending on the size of the ISPs and the location of the source and destination hosts. The </w:t>
      </w:r>
      <w:r w:rsidRPr="00945C44">
        <w:rPr>
          <w:b/>
        </w:rPr>
        <w:t>traceroute</w:t>
      </w:r>
      <w:r>
        <w:t xml:space="preserve"> commands can also be used to observe network latency. In Part 2, the </w:t>
      </w:r>
      <w:r w:rsidRPr="009739A4">
        <w:rPr>
          <w:b/>
        </w:rPr>
        <w:t>tracert</w:t>
      </w:r>
      <w:r>
        <w:t xml:space="preserve"> command is used to trace the path to the same destinations in Part 1. The command </w:t>
      </w:r>
      <w:r w:rsidRPr="00E80437">
        <w:rPr>
          <w:b/>
        </w:rPr>
        <w:t>tracert</w:t>
      </w:r>
      <w:r>
        <w:t xml:space="preserve"> is the Windows version of the traceroute command.</w:t>
      </w:r>
    </w:p>
    <w:p w:rsidR="00EA193E" w:rsidRDefault="00EA193E" w:rsidP="00EA193E">
      <w:pPr>
        <w:pStyle w:val="BodyTextL25"/>
      </w:pPr>
      <w:r>
        <w:t xml:space="preserve">The </w:t>
      </w:r>
      <w:r w:rsidRPr="009739A4">
        <w:rPr>
          <w:b/>
        </w:rPr>
        <w:t>tracert</w:t>
      </w:r>
      <w:r>
        <w:t xml:space="preserve"> command uses ICMP TTL Exceed packets and ICMP echo replies to trace the path.</w:t>
      </w:r>
    </w:p>
    <w:p w:rsidR="00EA193E" w:rsidRDefault="00EA193E" w:rsidP="00EA193E">
      <w:pPr>
        <w:pStyle w:val="Heading3"/>
      </w:pPr>
      <w:r>
        <w:t>Use the tracert command and record the output to text files.</w:t>
      </w:r>
    </w:p>
    <w:p w:rsidR="00EA193E" w:rsidRPr="00C37534" w:rsidRDefault="00EA193E" w:rsidP="00EA193E">
      <w:pPr>
        <w:pStyle w:val="BodyTextL25"/>
      </w:pPr>
      <w:r>
        <w:t>Copy the following commands to create the traceroute files:</w:t>
      </w:r>
    </w:p>
    <w:p w:rsidR="00EA193E" w:rsidRPr="003D4700" w:rsidRDefault="00EA193E" w:rsidP="00EA193E">
      <w:pPr>
        <w:pStyle w:val="CMD"/>
        <w:rPr>
          <w:b/>
        </w:rPr>
      </w:pPr>
      <w:r>
        <w:t xml:space="preserve">C:\Users\User1&gt; </w:t>
      </w:r>
      <w:r>
        <w:rPr>
          <w:b/>
        </w:rPr>
        <w:t>tracert</w:t>
      </w:r>
      <w:r w:rsidRPr="003D4700">
        <w:rPr>
          <w:b/>
        </w:rPr>
        <w:t xml:space="preserve"> </w:t>
      </w:r>
      <w:r w:rsidRPr="00D24004">
        <w:rPr>
          <w:b/>
        </w:rPr>
        <w:t>www.lacnic.net</w:t>
      </w:r>
      <w:r>
        <w:rPr>
          <w:b/>
        </w:rPr>
        <w:t xml:space="preserve"> &gt; traceroute_lacnic.txt</w:t>
      </w:r>
    </w:p>
    <w:p w:rsidR="00EA193E" w:rsidRPr="003D4700" w:rsidRDefault="00EA193E" w:rsidP="00EA193E">
      <w:pPr>
        <w:pStyle w:val="CMD"/>
        <w:rPr>
          <w:b/>
        </w:rPr>
      </w:pPr>
      <w:r>
        <w:t xml:space="preserve">C:\Users\User1&gt; </w:t>
      </w:r>
      <w:r>
        <w:rPr>
          <w:b/>
        </w:rPr>
        <w:t>tracert</w:t>
      </w:r>
      <w:r w:rsidRPr="003D4700">
        <w:rPr>
          <w:b/>
        </w:rPr>
        <w:t xml:space="preserve"> </w:t>
      </w:r>
      <w:r w:rsidRPr="00D24004">
        <w:rPr>
          <w:b/>
        </w:rPr>
        <w:t>www.afrinic.net</w:t>
      </w:r>
      <w:r>
        <w:rPr>
          <w:b/>
        </w:rPr>
        <w:t xml:space="preserve"> &gt; traceroute_afrinic.txt</w:t>
      </w:r>
    </w:p>
    <w:p w:rsidR="00EA193E" w:rsidRDefault="00EA193E" w:rsidP="00EA193E">
      <w:pPr>
        <w:pStyle w:val="CMD"/>
        <w:rPr>
          <w:b/>
        </w:rPr>
      </w:pPr>
      <w:r>
        <w:t xml:space="preserve">C:\Users\User1&gt; </w:t>
      </w:r>
      <w:r>
        <w:rPr>
          <w:b/>
        </w:rPr>
        <w:t>tracert</w:t>
      </w:r>
      <w:r w:rsidRPr="003D4700">
        <w:rPr>
          <w:b/>
        </w:rPr>
        <w:t xml:space="preserve"> </w:t>
      </w:r>
      <w:r w:rsidRPr="00D24004">
        <w:rPr>
          <w:b/>
        </w:rPr>
        <w:t>www.apnic.net</w:t>
      </w:r>
      <w:r>
        <w:rPr>
          <w:b/>
        </w:rPr>
        <w:t xml:space="preserve"> &gt; traceroute_apnic.txt</w:t>
      </w:r>
    </w:p>
    <w:p w:rsidR="00EA193E" w:rsidRPr="00B421FD" w:rsidRDefault="00EA193E" w:rsidP="00EA193E">
      <w:pPr>
        <w:pStyle w:val="BodyTextL25"/>
      </w:pPr>
      <w:r>
        <w:rPr>
          <w:b/>
        </w:rPr>
        <w:t>Note</w:t>
      </w:r>
      <w:r w:rsidRPr="00740032">
        <w:t>:</w:t>
      </w:r>
      <w:r>
        <w:t xml:space="preserve"> If the websites are resolved to IPv6 addresses, the option -4 can be used to resolve to IPv4 addresses if desired. The command becomes </w:t>
      </w:r>
      <w:r>
        <w:rPr>
          <w:b/>
        </w:rPr>
        <w:t xml:space="preserve">tracert -4 </w:t>
      </w:r>
      <w:r w:rsidRPr="00C0292F">
        <w:t>www.</w:t>
      </w:r>
      <w:r>
        <w:rPr>
          <w:b/>
        </w:rPr>
        <w:t>lacnic</w:t>
      </w:r>
      <w:r w:rsidRPr="00C0292F">
        <w:t>.net</w:t>
      </w:r>
      <w:r>
        <w:rPr>
          <w:b/>
        </w:rPr>
        <w:t xml:space="preserve"> &gt; traceroute_lacnic.txt</w:t>
      </w:r>
      <w:r>
        <w:t>.</w:t>
      </w:r>
    </w:p>
    <w:p w:rsidR="00EA193E" w:rsidRDefault="00EA193E" w:rsidP="00EA193E">
      <w:pPr>
        <w:pStyle w:val="Heading3"/>
      </w:pPr>
      <w:r>
        <w:t>Use the more command to examine the traced path.</w:t>
      </w:r>
    </w:p>
    <w:p w:rsidR="00EA193E" w:rsidRPr="009466C5" w:rsidRDefault="00EA193E" w:rsidP="00EA193E">
      <w:pPr>
        <w:pStyle w:val="SubStepAlpha"/>
      </w:pPr>
      <w:r>
        <w:t xml:space="preserve">Use the </w:t>
      </w:r>
      <w:r>
        <w:rPr>
          <w:b/>
        </w:rPr>
        <w:t>more</w:t>
      </w:r>
      <w:r>
        <w:t xml:space="preserve"> command to access the content of these files:</w:t>
      </w:r>
    </w:p>
    <w:p w:rsidR="00EA193E" w:rsidRPr="009466C5" w:rsidRDefault="00EA193E" w:rsidP="00EA193E">
      <w:pPr>
        <w:pStyle w:val="CMD"/>
      </w:pPr>
      <w:r w:rsidRPr="009466C5">
        <w:t>C:\Users\User1&gt;</w:t>
      </w:r>
      <w:r>
        <w:t xml:space="preserve"> </w:t>
      </w:r>
      <w:r>
        <w:rPr>
          <w:b/>
        </w:rPr>
        <w:t>more traceroute_arin</w:t>
      </w:r>
      <w:r w:rsidRPr="009466C5">
        <w:rPr>
          <w:b/>
        </w:rPr>
        <w:t>.txt</w:t>
      </w:r>
    </w:p>
    <w:p w:rsidR="00EA193E" w:rsidRPr="009466C5" w:rsidRDefault="00EA193E" w:rsidP="00DC6096">
      <w:pPr>
        <w:pStyle w:val="CMDOutputRed"/>
      </w:pPr>
    </w:p>
    <w:p w:rsidR="00EA193E" w:rsidRDefault="00EA193E" w:rsidP="00DC6096">
      <w:pPr>
        <w:pStyle w:val="CMDOutputRed"/>
      </w:pPr>
      <w:r>
        <w:t>Tracing route to www.lacnic.net [200.3.14.184]</w:t>
      </w:r>
    </w:p>
    <w:p w:rsidR="00EA193E" w:rsidRDefault="00EA193E" w:rsidP="00DC6096">
      <w:pPr>
        <w:pStyle w:val="CMDOutputRed"/>
      </w:pPr>
      <w:r>
        <w:t>over a maximum of 30 hops:</w:t>
      </w:r>
    </w:p>
    <w:p w:rsidR="00EA193E" w:rsidRDefault="00EA193E" w:rsidP="00DC6096">
      <w:pPr>
        <w:pStyle w:val="CMDOutputRed"/>
      </w:pPr>
    </w:p>
    <w:p w:rsidR="00EA193E" w:rsidRDefault="00EA193E" w:rsidP="00DC6096">
      <w:pPr>
        <w:pStyle w:val="CMDOutputRed"/>
      </w:pPr>
      <w:r>
        <w:t xml:space="preserve">  1     3 </w:t>
      </w:r>
      <w:proofErr w:type="spellStart"/>
      <w:r>
        <w:t>ms</w:t>
      </w:r>
      <w:proofErr w:type="spellEnd"/>
      <w:r>
        <w:t xml:space="preserve">     1 </w:t>
      </w:r>
      <w:proofErr w:type="spellStart"/>
      <w:r>
        <w:t>ms</w:t>
      </w:r>
      <w:proofErr w:type="spellEnd"/>
      <w:r>
        <w:t xml:space="preserve">     2 </w:t>
      </w:r>
      <w:proofErr w:type="spellStart"/>
      <w:proofErr w:type="gramStart"/>
      <w:r>
        <w:t>ms</w:t>
      </w:r>
      <w:proofErr w:type="spellEnd"/>
      <w:r>
        <w:t xml:space="preserve">  192.168.0.1</w:t>
      </w:r>
      <w:proofErr w:type="gramEnd"/>
    </w:p>
    <w:p w:rsidR="00EA193E" w:rsidRDefault="00EA193E" w:rsidP="00DC6096">
      <w:pPr>
        <w:pStyle w:val="CMDOutputRed"/>
      </w:pPr>
      <w:r>
        <w:t xml:space="preserve">  2     *        *        *     Request timed out.</w:t>
      </w:r>
    </w:p>
    <w:p w:rsidR="00EA193E" w:rsidRDefault="00EA193E" w:rsidP="00DC6096">
      <w:pPr>
        <w:pStyle w:val="CMDOutputRed"/>
      </w:pPr>
      <w:r>
        <w:t xml:space="preserve">  3    14 </w:t>
      </w:r>
      <w:proofErr w:type="spellStart"/>
      <w:r>
        <w:t>ms</w:t>
      </w:r>
      <w:proofErr w:type="spellEnd"/>
      <w:r>
        <w:t xml:space="preserve">    10 </w:t>
      </w:r>
      <w:proofErr w:type="spellStart"/>
      <w:r>
        <w:t>ms</w:t>
      </w:r>
      <w:proofErr w:type="spellEnd"/>
      <w:r>
        <w:t xml:space="preserve">     9 </w:t>
      </w:r>
      <w:proofErr w:type="spellStart"/>
      <w:proofErr w:type="gramStart"/>
      <w:r>
        <w:t>ms</w:t>
      </w:r>
      <w:proofErr w:type="spellEnd"/>
      <w:r>
        <w:t xml:space="preserve">  173-219-1-12.suddenlink.net</w:t>
      </w:r>
      <w:proofErr w:type="gramEnd"/>
      <w:r>
        <w:t xml:space="preserve"> [173.219.1.12]</w:t>
      </w:r>
    </w:p>
    <w:p w:rsidR="00EA193E" w:rsidRDefault="00EA193E" w:rsidP="00DC6096">
      <w:pPr>
        <w:pStyle w:val="CMDOutputRed"/>
      </w:pPr>
      <w:r>
        <w:t xml:space="preserve">  4    39 </w:t>
      </w:r>
      <w:proofErr w:type="spellStart"/>
      <w:r>
        <w:t>ms</w:t>
      </w:r>
      <w:proofErr w:type="spellEnd"/>
      <w:r>
        <w:t xml:space="preserve">    38 </w:t>
      </w:r>
      <w:proofErr w:type="spellStart"/>
      <w:r>
        <w:t>ms</w:t>
      </w:r>
      <w:proofErr w:type="spellEnd"/>
      <w:r>
        <w:t xml:space="preserve">    45 </w:t>
      </w:r>
      <w:proofErr w:type="spellStart"/>
      <w:proofErr w:type="gramStart"/>
      <w:r>
        <w:t>ms</w:t>
      </w:r>
      <w:proofErr w:type="spellEnd"/>
      <w:r>
        <w:t xml:space="preserve">  173-219-1-232.suddenlink.net</w:t>
      </w:r>
      <w:proofErr w:type="gramEnd"/>
      <w:r>
        <w:t xml:space="preserve"> [173.219.1.232]</w:t>
      </w:r>
    </w:p>
    <w:p w:rsidR="00EA193E" w:rsidRDefault="00EA193E" w:rsidP="00DC6096">
      <w:pPr>
        <w:pStyle w:val="CMDOutputRed"/>
      </w:pPr>
      <w:r>
        <w:t xml:space="preserve">  5     *       38 </w:t>
      </w:r>
      <w:proofErr w:type="spellStart"/>
      <w:r>
        <w:t>ms</w:t>
      </w:r>
      <w:proofErr w:type="spellEnd"/>
      <w:r>
        <w:t xml:space="preserve">    40 </w:t>
      </w:r>
      <w:proofErr w:type="spellStart"/>
      <w:proofErr w:type="gramStart"/>
      <w:r>
        <w:t>ms</w:t>
      </w:r>
      <w:proofErr w:type="spellEnd"/>
      <w:r>
        <w:t xml:space="preserve">  173-219-1-98.suddenlink.net</w:t>
      </w:r>
      <w:proofErr w:type="gramEnd"/>
      <w:r>
        <w:t xml:space="preserve"> [173.219.1.98]</w:t>
      </w:r>
    </w:p>
    <w:p w:rsidR="00EA193E" w:rsidRDefault="00EA193E" w:rsidP="00DC6096">
      <w:pPr>
        <w:pStyle w:val="CMDOutputRed"/>
      </w:pPr>
      <w:r>
        <w:t xml:space="preserve">  6     *       35 </w:t>
      </w:r>
      <w:proofErr w:type="spellStart"/>
      <w:r>
        <w:t>ms</w:t>
      </w:r>
      <w:proofErr w:type="spellEnd"/>
      <w:r>
        <w:t xml:space="preserve">    38 </w:t>
      </w:r>
      <w:proofErr w:type="spellStart"/>
      <w:proofErr w:type="gramStart"/>
      <w:r>
        <w:t>ms</w:t>
      </w:r>
      <w:proofErr w:type="spellEnd"/>
      <w:r>
        <w:t xml:space="preserve">  lag-102.ear1.Chicago3.Level3.net</w:t>
      </w:r>
      <w:proofErr w:type="gramEnd"/>
      <w:r>
        <w:t xml:space="preserve"> [4.28.58.177]</w:t>
      </w:r>
    </w:p>
    <w:p w:rsidR="00EA193E" w:rsidRDefault="00EA193E" w:rsidP="00DC6096">
      <w:pPr>
        <w:pStyle w:val="CMDOutputRed"/>
      </w:pPr>
      <w:r>
        <w:t xml:space="preserve">  7     *        *        *     Request timed out.</w:t>
      </w:r>
    </w:p>
    <w:p w:rsidR="00EA193E" w:rsidRDefault="00EA193E" w:rsidP="00DC6096">
      <w:pPr>
        <w:pStyle w:val="CMDOutputRed"/>
      </w:pPr>
      <w:r>
        <w:t xml:space="preserve">  8    80 </w:t>
      </w:r>
      <w:proofErr w:type="spellStart"/>
      <w:r>
        <w:t>ms</w:t>
      </w:r>
      <w:proofErr w:type="spellEnd"/>
      <w:r>
        <w:t xml:space="preserve">    79 </w:t>
      </w:r>
      <w:proofErr w:type="spellStart"/>
      <w:r>
        <w:t>ms</w:t>
      </w:r>
      <w:proofErr w:type="spellEnd"/>
      <w:r>
        <w:t xml:space="preserve">    77 </w:t>
      </w:r>
      <w:proofErr w:type="spellStart"/>
      <w:proofErr w:type="gramStart"/>
      <w:r>
        <w:t>ms</w:t>
      </w:r>
      <w:proofErr w:type="spellEnd"/>
      <w:r>
        <w:t xml:space="preserve">  GLOBAL-CROS.ear3.Miami2.Level3.net</w:t>
      </w:r>
      <w:proofErr w:type="gramEnd"/>
      <w:r>
        <w:t xml:space="preserve"> [4.15.156.54]</w:t>
      </w:r>
    </w:p>
    <w:p w:rsidR="00EA193E" w:rsidRDefault="00EA193E" w:rsidP="00DC6096">
      <w:pPr>
        <w:pStyle w:val="CMDOutputRed"/>
      </w:pPr>
      <w:r>
        <w:t xml:space="preserve">  9   341 </w:t>
      </w:r>
      <w:proofErr w:type="spellStart"/>
      <w:r>
        <w:t>ms</w:t>
      </w:r>
      <w:proofErr w:type="spellEnd"/>
      <w:r>
        <w:t xml:space="preserve">   221 </w:t>
      </w:r>
      <w:proofErr w:type="spellStart"/>
      <w:r>
        <w:t>ms</w:t>
      </w:r>
      <w:proofErr w:type="spellEnd"/>
      <w:r>
        <w:t xml:space="preserve">   222 </w:t>
      </w:r>
      <w:proofErr w:type="spellStart"/>
      <w:proofErr w:type="gramStart"/>
      <w:r>
        <w:t>ms</w:t>
      </w:r>
      <w:proofErr w:type="spellEnd"/>
      <w:r>
        <w:t xml:space="preserve">  et-0-0-4-0.ptx-b.spo-piaf.algartelecom.com.br</w:t>
      </w:r>
      <w:proofErr w:type="gramEnd"/>
      <w:r>
        <w:t xml:space="preserve"> [168.197.23.182]</w:t>
      </w:r>
    </w:p>
    <w:p w:rsidR="00EA193E" w:rsidRDefault="00EA193E" w:rsidP="00DC6096">
      <w:pPr>
        <w:pStyle w:val="CMDOutputRed"/>
      </w:pPr>
      <w:r>
        <w:t xml:space="preserve"> 10     *        *        *     Request timed out.</w:t>
      </w:r>
    </w:p>
    <w:p w:rsidR="00EA193E" w:rsidRDefault="00EA193E" w:rsidP="00DC6096">
      <w:pPr>
        <w:pStyle w:val="CMDOutputRed"/>
      </w:pPr>
      <w:r>
        <w:t xml:space="preserve"> 11   197 </w:t>
      </w:r>
      <w:proofErr w:type="spellStart"/>
      <w:r>
        <w:t>ms</w:t>
      </w:r>
      <w:proofErr w:type="spellEnd"/>
      <w:r>
        <w:t xml:space="preserve">   222 </w:t>
      </w:r>
      <w:proofErr w:type="spellStart"/>
      <w:r>
        <w:t>ms</w:t>
      </w:r>
      <w:proofErr w:type="spellEnd"/>
      <w:r>
        <w:t xml:space="preserve">   334 </w:t>
      </w:r>
      <w:proofErr w:type="spellStart"/>
      <w:proofErr w:type="gramStart"/>
      <w:r>
        <w:t>ms</w:t>
      </w:r>
      <w:proofErr w:type="spellEnd"/>
      <w:r>
        <w:t xml:space="preserve">  201-048-035-089.static.ctbctelecom.com.br</w:t>
      </w:r>
      <w:proofErr w:type="gramEnd"/>
      <w:r>
        <w:t xml:space="preserve"> [201.48.35.89]</w:t>
      </w:r>
    </w:p>
    <w:p w:rsidR="00EA193E" w:rsidRDefault="00EA193E" w:rsidP="00DC6096">
      <w:pPr>
        <w:pStyle w:val="CMDOutputRed"/>
      </w:pPr>
      <w:r>
        <w:t xml:space="preserve"> 12   225 </w:t>
      </w:r>
      <w:proofErr w:type="spellStart"/>
      <w:r>
        <w:t>ms</w:t>
      </w:r>
      <w:proofErr w:type="spellEnd"/>
      <w:r>
        <w:t xml:space="preserve">   175 </w:t>
      </w:r>
      <w:proofErr w:type="spellStart"/>
      <w:r>
        <w:t>ms</w:t>
      </w:r>
      <w:proofErr w:type="spellEnd"/>
      <w:r>
        <w:t xml:space="preserve">   176 </w:t>
      </w:r>
      <w:proofErr w:type="spellStart"/>
      <w:proofErr w:type="gramStart"/>
      <w:r>
        <w:t>ms</w:t>
      </w:r>
      <w:proofErr w:type="spellEnd"/>
      <w:r>
        <w:t xml:space="preserve">  xe-4-2-1-0.core1.nu.registro.br</w:t>
      </w:r>
      <w:proofErr w:type="gramEnd"/>
      <w:r>
        <w:t xml:space="preserve"> [200.160.0.180]</w:t>
      </w:r>
    </w:p>
    <w:p w:rsidR="00EA193E" w:rsidRDefault="00EA193E" w:rsidP="00DC6096">
      <w:pPr>
        <w:pStyle w:val="CMDOutputRed"/>
      </w:pPr>
      <w:r>
        <w:t xml:space="preserve"> 13   269 </w:t>
      </w:r>
      <w:proofErr w:type="spellStart"/>
      <w:r>
        <w:t>ms</w:t>
      </w:r>
      <w:proofErr w:type="spellEnd"/>
      <w:r>
        <w:t xml:space="preserve">   222 </w:t>
      </w:r>
      <w:proofErr w:type="spellStart"/>
      <w:r>
        <w:t>ms</w:t>
      </w:r>
      <w:proofErr w:type="spellEnd"/>
      <w:r>
        <w:t xml:space="preserve">   221 </w:t>
      </w:r>
      <w:proofErr w:type="spellStart"/>
      <w:proofErr w:type="gramStart"/>
      <w:r>
        <w:t>ms</w:t>
      </w:r>
      <w:proofErr w:type="spellEnd"/>
      <w:r>
        <w:t xml:space="preserve">  xe-0-0-0.ar3.nu.registro.br</w:t>
      </w:r>
      <w:proofErr w:type="gramEnd"/>
      <w:r>
        <w:t xml:space="preserve"> [200.160.0.249]</w:t>
      </w:r>
    </w:p>
    <w:p w:rsidR="00EA193E" w:rsidRDefault="00EA193E" w:rsidP="00DC6096">
      <w:pPr>
        <w:pStyle w:val="CMDOutputRed"/>
      </w:pPr>
      <w:r>
        <w:t xml:space="preserve"> 14   217 </w:t>
      </w:r>
      <w:proofErr w:type="spellStart"/>
      <w:r>
        <w:t>ms</w:t>
      </w:r>
      <w:proofErr w:type="spellEnd"/>
      <w:r>
        <w:t xml:space="preserve">   228 </w:t>
      </w:r>
      <w:proofErr w:type="spellStart"/>
      <w:r>
        <w:t>ms</w:t>
      </w:r>
      <w:proofErr w:type="spellEnd"/>
      <w:r>
        <w:t xml:space="preserve">   218 </w:t>
      </w:r>
      <w:proofErr w:type="spellStart"/>
      <w:proofErr w:type="gramStart"/>
      <w:r>
        <w:t>ms</w:t>
      </w:r>
      <w:proofErr w:type="spellEnd"/>
      <w:r>
        <w:t xml:space="preserve">  ae0-0.gw1.jd.lacnic.net</w:t>
      </w:r>
      <w:proofErr w:type="gramEnd"/>
      <w:r>
        <w:t xml:space="preserve"> [200.160.0.212]</w:t>
      </w:r>
    </w:p>
    <w:p w:rsidR="00EA193E" w:rsidRDefault="00EA193E" w:rsidP="00DC6096">
      <w:pPr>
        <w:pStyle w:val="CMDOutputRed"/>
      </w:pPr>
      <w:r>
        <w:lastRenderedPageBreak/>
        <w:t xml:space="preserve"> 15     *      281 </w:t>
      </w:r>
      <w:proofErr w:type="spellStart"/>
      <w:r>
        <w:t>ms</w:t>
      </w:r>
      <w:proofErr w:type="spellEnd"/>
      <w:r>
        <w:t xml:space="preserve">   220 </w:t>
      </w:r>
      <w:proofErr w:type="spellStart"/>
      <w:proofErr w:type="gramStart"/>
      <w:r>
        <w:t>ms</w:t>
      </w:r>
      <w:proofErr w:type="spellEnd"/>
      <w:r>
        <w:t xml:space="preserve">  200.3.12.34</w:t>
      </w:r>
      <w:proofErr w:type="gramEnd"/>
    </w:p>
    <w:p w:rsidR="00EA193E" w:rsidRDefault="00EA193E" w:rsidP="00DC6096">
      <w:pPr>
        <w:pStyle w:val="CMDOutputRed"/>
      </w:pPr>
      <w:r>
        <w:t xml:space="preserve"> 16   231 </w:t>
      </w:r>
      <w:proofErr w:type="spellStart"/>
      <w:r>
        <w:t>ms</w:t>
      </w:r>
      <w:proofErr w:type="spellEnd"/>
      <w:r>
        <w:t xml:space="preserve">   233 </w:t>
      </w:r>
      <w:proofErr w:type="spellStart"/>
      <w:r>
        <w:t>ms</w:t>
      </w:r>
      <w:proofErr w:type="spellEnd"/>
      <w:r>
        <w:t xml:space="preserve">   212 </w:t>
      </w:r>
      <w:proofErr w:type="spellStart"/>
      <w:proofErr w:type="gramStart"/>
      <w:r>
        <w:t>ms</w:t>
      </w:r>
      <w:proofErr w:type="spellEnd"/>
      <w:r>
        <w:t xml:space="preserve">  www.lacnic.net</w:t>
      </w:r>
      <w:proofErr w:type="gramEnd"/>
      <w:r>
        <w:t xml:space="preserve"> [200.3.14.184]</w:t>
      </w:r>
    </w:p>
    <w:p w:rsidR="00EA193E" w:rsidRDefault="00EA193E" w:rsidP="00DC6096">
      <w:pPr>
        <w:pStyle w:val="CMDOutputRed"/>
      </w:pPr>
    </w:p>
    <w:p w:rsidR="00EA193E" w:rsidRPr="009466C5" w:rsidRDefault="00EA193E" w:rsidP="00DC6096">
      <w:pPr>
        <w:pStyle w:val="CMDOutputRed"/>
        <w:rPr>
          <w:szCs w:val="16"/>
        </w:rPr>
      </w:pPr>
      <w:r w:rsidRPr="009466C5">
        <w:t>Trace complete.</w:t>
      </w:r>
    </w:p>
    <w:p w:rsidR="00EA193E" w:rsidRDefault="00EA193E" w:rsidP="00EA193E">
      <w:pPr>
        <w:pStyle w:val="BodyTextL50"/>
      </w:pPr>
      <w:r>
        <w:t xml:space="preserve">In this example, it took less than 1 </w:t>
      </w:r>
      <w:proofErr w:type="spellStart"/>
      <w:r>
        <w:t>ms</w:t>
      </w:r>
      <w:proofErr w:type="spellEnd"/>
      <w:r>
        <w:t xml:space="preserve"> to receive a reply from the default gateway (192.168.0.1). In hop count 6, the round trip to 4.28.58.177 took an average of 37 </w:t>
      </w:r>
      <w:proofErr w:type="spellStart"/>
      <w:r>
        <w:t>ms.</w:t>
      </w:r>
      <w:proofErr w:type="spellEnd"/>
      <w:r>
        <w:t xml:space="preserve"> For the round trip to the final destination at </w:t>
      </w:r>
      <w:r w:rsidRPr="00C0292F">
        <w:t>www.lacnic</w:t>
      </w:r>
      <w:r>
        <w:t xml:space="preserve"> </w:t>
      </w:r>
      <w:r w:rsidRPr="001E365F">
        <w:t>.net</w:t>
      </w:r>
      <w:r>
        <w:t xml:space="preserve"> took an average of 225 </w:t>
      </w:r>
      <w:proofErr w:type="spellStart"/>
      <w:r>
        <w:t>ms.</w:t>
      </w:r>
      <w:proofErr w:type="spellEnd"/>
    </w:p>
    <w:p w:rsidR="00EA193E" w:rsidRDefault="00EA193E" w:rsidP="00EA193E">
      <w:pPr>
        <w:pStyle w:val="BodyTextL50"/>
      </w:pPr>
      <w:r>
        <w:t xml:space="preserve">Between lines 8 and 9, there is more network delay as indicated by the round trip time increase from an average of 78 </w:t>
      </w:r>
      <w:proofErr w:type="spellStart"/>
      <w:r>
        <w:t>ms</w:t>
      </w:r>
      <w:proofErr w:type="spellEnd"/>
      <w:r>
        <w:t xml:space="preserve"> to 298 </w:t>
      </w:r>
      <w:proofErr w:type="spellStart"/>
      <w:r>
        <w:t>ms</w:t>
      </w:r>
      <w:proofErr w:type="spellEnd"/>
    </w:p>
    <w:p w:rsidR="00EA193E" w:rsidRDefault="00EA193E" w:rsidP="00EA193E">
      <w:pPr>
        <w:pStyle w:val="SubStepAlpha"/>
      </w:pPr>
      <w:r>
        <w:t>Perform the same analysis with the rest of the tracert results.</w:t>
      </w:r>
    </w:p>
    <w:p w:rsidR="00DC6096" w:rsidRDefault="00DC6096" w:rsidP="00DC6096">
      <w:pPr>
        <w:pStyle w:val="Heading4"/>
      </w:pPr>
      <w:r>
        <w:t>Question:</w:t>
      </w:r>
    </w:p>
    <w:p w:rsidR="00EA193E" w:rsidRDefault="00EA193E" w:rsidP="00DC6096">
      <w:pPr>
        <w:pStyle w:val="BodyTextL50"/>
        <w:spacing w:before="0"/>
      </w:pPr>
      <w:r>
        <w:t>What can you conclude regarding the relationship between the roundtrip time and geographical location?</w:t>
      </w:r>
    </w:p>
    <w:p w:rsidR="00EA193E" w:rsidRDefault="00EA193E" w:rsidP="00EA193E">
      <w:pPr>
        <w:pStyle w:val="AnswerLineL50"/>
      </w:pPr>
      <w:r>
        <w:t>Type your answers here.</w:t>
      </w:r>
    </w:p>
    <w:p w:rsidR="00EA193E" w:rsidRPr="008458A9" w:rsidRDefault="00EA193E" w:rsidP="00EA193E">
      <w:pPr>
        <w:pStyle w:val="BodyTextL50"/>
        <w:rPr>
          <w:shd w:val="clear" w:color="auto" w:fill="BFBFBF"/>
        </w:rPr>
      </w:pPr>
      <w:r w:rsidRPr="00042DF0">
        <w:rPr>
          <w:rStyle w:val="AnswerGray"/>
        </w:rPr>
        <w:t>In most instances, the response time is longer when compared to the physical distance to the destination.</w:t>
      </w:r>
    </w:p>
    <w:p w:rsidR="00EA193E" w:rsidRDefault="00EA193E" w:rsidP="00EA193E">
      <w:pPr>
        <w:pStyle w:val="Heading2"/>
      </w:pPr>
      <w:r>
        <w:t>Extended Traceroute</w:t>
      </w:r>
    </w:p>
    <w:p w:rsidR="00EA193E" w:rsidRDefault="00EA193E" w:rsidP="00EA193E">
      <w:pPr>
        <w:pStyle w:val="BodyTextL50"/>
      </w:pPr>
      <w:r>
        <w:t xml:space="preserve">Although </w:t>
      </w:r>
      <w:r>
        <w:rPr>
          <w:b/>
        </w:rPr>
        <w:t>traceroute</w:t>
      </w:r>
      <w:r>
        <w:t xml:space="preserve"> has different implementations depending on the platform, all versions allow the user to adjust its behavior. In Windows this can be done providing options and switches in the </w:t>
      </w:r>
      <w:r w:rsidRPr="00E80437">
        <w:rPr>
          <w:b/>
        </w:rPr>
        <w:t>tracert</w:t>
      </w:r>
      <w:r>
        <w:t xml:space="preserve"> command line.</w:t>
      </w:r>
    </w:p>
    <w:p w:rsidR="00EA193E" w:rsidRDefault="00EA193E" w:rsidP="00EA193E">
      <w:pPr>
        <w:pStyle w:val="SubStepAlpha"/>
      </w:pPr>
      <w:r>
        <w:t xml:space="preserve">Reverse name resolution (resolving an IP address to a domain name) can add a delay to </w:t>
      </w:r>
      <w:r w:rsidRPr="00E80437">
        <w:rPr>
          <w:b/>
        </w:rPr>
        <w:t>tracert</w:t>
      </w:r>
      <w:r>
        <w:t xml:space="preserve"> results and yield inaccurate results. To ensure </w:t>
      </w:r>
      <w:r>
        <w:rPr>
          <w:b/>
        </w:rPr>
        <w:t>tracert</w:t>
      </w:r>
      <w:r>
        <w:t xml:space="preserve"> won’t attempt to reverse resolve hop IP addresses, add the </w:t>
      </w:r>
      <w:r>
        <w:rPr>
          <w:b/>
        </w:rPr>
        <w:t xml:space="preserve">–d </w:t>
      </w:r>
      <w:r>
        <w:t xml:space="preserve">option to the </w:t>
      </w:r>
      <w:r>
        <w:rPr>
          <w:b/>
        </w:rPr>
        <w:t xml:space="preserve">tracert </w:t>
      </w:r>
      <w:r>
        <w:t>command line:</w:t>
      </w:r>
    </w:p>
    <w:p w:rsidR="00EA193E" w:rsidRPr="003D4700" w:rsidRDefault="00EA193E" w:rsidP="00EA193E">
      <w:pPr>
        <w:pStyle w:val="CMDOutput"/>
      </w:pPr>
      <w:r>
        <w:t xml:space="preserve">C:\Users\User1&gt; </w:t>
      </w:r>
      <w:r w:rsidRPr="00E80437">
        <w:rPr>
          <w:b/>
        </w:rPr>
        <w:t>tracert –d www.lacnic.net &gt; traceroute_d_lacnic.txt</w:t>
      </w:r>
    </w:p>
    <w:p w:rsidR="00EA193E" w:rsidRPr="003D4700" w:rsidRDefault="00EA193E" w:rsidP="00EA193E">
      <w:pPr>
        <w:pStyle w:val="CMDOutput"/>
      </w:pPr>
      <w:r>
        <w:t xml:space="preserve">C:\Users\User1&gt; </w:t>
      </w:r>
      <w:r w:rsidRPr="00E80437">
        <w:rPr>
          <w:b/>
        </w:rPr>
        <w:t>tracert –d www.afrinic.net &gt; traceroute_d_afrinic.txt</w:t>
      </w:r>
    </w:p>
    <w:p w:rsidR="00EA193E" w:rsidRPr="00E80437" w:rsidRDefault="00EA193E" w:rsidP="00EA193E">
      <w:pPr>
        <w:pStyle w:val="CMDOutput"/>
        <w:rPr>
          <w:b/>
        </w:rPr>
      </w:pPr>
      <w:r>
        <w:t xml:space="preserve">C:\Users\User1&gt; </w:t>
      </w:r>
      <w:r w:rsidRPr="00E80437">
        <w:rPr>
          <w:b/>
        </w:rPr>
        <w:t>tracert –d www.apnic.net &gt; traceroute_d_apnic.txt</w:t>
      </w:r>
    </w:p>
    <w:p w:rsidR="00EA193E" w:rsidRPr="009466C5" w:rsidRDefault="00EA193E" w:rsidP="00EA193E">
      <w:pPr>
        <w:pStyle w:val="SubStepAlpha"/>
      </w:pPr>
      <w:r>
        <w:t xml:space="preserve">Use the </w:t>
      </w:r>
      <w:r>
        <w:rPr>
          <w:b/>
        </w:rPr>
        <w:t>more</w:t>
      </w:r>
      <w:r>
        <w:t xml:space="preserve"> command to access the content of these files:</w:t>
      </w:r>
    </w:p>
    <w:p w:rsidR="00EA193E" w:rsidRPr="009466C5" w:rsidRDefault="00EA193E" w:rsidP="00EA193E">
      <w:pPr>
        <w:pStyle w:val="CMD"/>
      </w:pPr>
      <w:r w:rsidRPr="009466C5">
        <w:t>C:\Users\User1&gt;</w:t>
      </w:r>
      <w:r>
        <w:t xml:space="preserve"> </w:t>
      </w:r>
      <w:r>
        <w:rPr>
          <w:b/>
        </w:rPr>
        <w:t>more traceroute_d_lacnic</w:t>
      </w:r>
      <w:r w:rsidRPr="009466C5">
        <w:rPr>
          <w:b/>
        </w:rPr>
        <w:t>.txt</w:t>
      </w:r>
    </w:p>
    <w:p w:rsidR="00EA193E" w:rsidRPr="009466C5" w:rsidRDefault="00EA193E" w:rsidP="00DC6096">
      <w:pPr>
        <w:pStyle w:val="CMDOutputRed"/>
      </w:pPr>
    </w:p>
    <w:p w:rsidR="00EA193E" w:rsidRDefault="00EA193E" w:rsidP="00DC6096">
      <w:pPr>
        <w:pStyle w:val="CMDOutputRed"/>
      </w:pPr>
      <w:r>
        <w:t>Tracing route to www.lacnic.net [200.3.14.184]</w:t>
      </w:r>
    </w:p>
    <w:p w:rsidR="00EA193E" w:rsidRDefault="00EA193E" w:rsidP="00DC6096">
      <w:pPr>
        <w:pStyle w:val="CMDOutputRed"/>
      </w:pPr>
      <w:r>
        <w:t>over a maximum of 30 hops:</w:t>
      </w:r>
    </w:p>
    <w:p w:rsidR="00EA193E" w:rsidRDefault="00EA193E" w:rsidP="00DC6096">
      <w:pPr>
        <w:pStyle w:val="CMDOutputRed"/>
      </w:pPr>
    </w:p>
    <w:p w:rsidR="00EA193E" w:rsidRDefault="00EA193E" w:rsidP="00DC6096">
      <w:pPr>
        <w:pStyle w:val="CMDOutputRed"/>
      </w:pPr>
      <w:r>
        <w:t xml:space="preserve">  1     4 </w:t>
      </w:r>
      <w:proofErr w:type="spellStart"/>
      <w:r>
        <w:t>ms</w:t>
      </w:r>
      <w:proofErr w:type="spellEnd"/>
      <w:r>
        <w:t xml:space="preserve">     1 </w:t>
      </w:r>
      <w:proofErr w:type="spellStart"/>
      <w:r>
        <w:t>ms</w:t>
      </w:r>
      <w:proofErr w:type="spellEnd"/>
      <w:r>
        <w:t xml:space="preserve">     1 </w:t>
      </w:r>
      <w:proofErr w:type="spellStart"/>
      <w:proofErr w:type="gramStart"/>
      <w:r>
        <w:t>ms</w:t>
      </w:r>
      <w:proofErr w:type="spellEnd"/>
      <w:r>
        <w:t xml:space="preserve">  192.168.0.1</w:t>
      </w:r>
      <w:proofErr w:type="gramEnd"/>
    </w:p>
    <w:p w:rsidR="00EA193E" w:rsidRDefault="00EA193E" w:rsidP="00DC6096">
      <w:pPr>
        <w:pStyle w:val="CMDOutputRed"/>
      </w:pPr>
      <w:r>
        <w:t xml:space="preserve">  2     *        *        *     Request timed out.</w:t>
      </w:r>
    </w:p>
    <w:p w:rsidR="00EA193E" w:rsidRDefault="00EA193E" w:rsidP="00DC6096">
      <w:pPr>
        <w:pStyle w:val="CMDOutputRed"/>
      </w:pPr>
      <w:r>
        <w:t xml:space="preserve">  3     *      931 </w:t>
      </w:r>
      <w:proofErr w:type="spellStart"/>
      <w:r>
        <w:t>ms</w:t>
      </w:r>
      <w:proofErr w:type="spellEnd"/>
      <w:r>
        <w:t xml:space="preserve">   111 </w:t>
      </w:r>
      <w:proofErr w:type="spellStart"/>
      <w:proofErr w:type="gramStart"/>
      <w:r>
        <w:t>ms</w:t>
      </w:r>
      <w:proofErr w:type="spellEnd"/>
      <w:r>
        <w:t xml:space="preserve">  173.219.221.12</w:t>
      </w:r>
      <w:proofErr w:type="gramEnd"/>
    </w:p>
    <w:p w:rsidR="00EA193E" w:rsidRDefault="00EA193E" w:rsidP="00DC6096">
      <w:pPr>
        <w:pStyle w:val="CMDOutputRed"/>
      </w:pPr>
      <w:r>
        <w:t xml:space="preserve">  4    42 </w:t>
      </w:r>
      <w:proofErr w:type="spellStart"/>
      <w:r>
        <w:t>ms</w:t>
      </w:r>
      <w:proofErr w:type="spellEnd"/>
      <w:r>
        <w:t xml:space="preserve">    41 </w:t>
      </w:r>
      <w:proofErr w:type="spellStart"/>
      <w:r>
        <w:t>ms</w:t>
      </w:r>
      <w:proofErr w:type="spellEnd"/>
      <w:r>
        <w:t xml:space="preserve">    40 </w:t>
      </w:r>
      <w:proofErr w:type="spellStart"/>
      <w:proofErr w:type="gramStart"/>
      <w:r>
        <w:t>ms</w:t>
      </w:r>
      <w:proofErr w:type="spellEnd"/>
      <w:r>
        <w:t xml:space="preserve">  173.219.17.232</w:t>
      </w:r>
      <w:proofErr w:type="gramEnd"/>
    </w:p>
    <w:p w:rsidR="00EA193E" w:rsidRDefault="00EA193E" w:rsidP="00DC6096">
      <w:pPr>
        <w:pStyle w:val="CMDOutputRed"/>
      </w:pPr>
      <w:r>
        <w:t xml:space="preserve">  5    40 </w:t>
      </w:r>
      <w:proofErr w:type="spellStart"/>
      <w:r>
        <w:t>ms</w:t>
      </w:r>
      <w:proofErr w:type="spellEnd"/>
      <w:r>
        <w:t xml:space="preserve">    37 </w:t>
      </w:r>
      <w:proofErr w:type="spellStart"/>
      <w:r>
        <w:t>ms</w:t>
      </w:r>
      <w:proofErr w:type="spellEnd"/>
      <w:r>
        <w:t xml:space="preserve">    36 </w:t>
      </w:r>
      <w:proofErr w:type="spellStart"/>
      <w:proofErr w:type="gramStart"/>
      <w:r>
        <w:t>ms</w:t>
      </w:r>
      <w:proofErr w:type="spellEnd"/>
      <w:r>
        <w:t xml:space="preserve">  173.219.234.108</w:t>
      </w:r>
      <w:proofErr w:type="gramEnd"/>
    </w:p>
    <w:p w:rsidR="00EA193E" w:rsidRDefault="00EA193E" w:rsidP="00DC6096">
      <w:pPr>
        <w:pStyle w:val="CMDOutputRed"/>
      </w:pPr>
      <w:r>
        <w:t xml:space="preserve">  6     *        *        *     Request timed out.</w:t>
      </w:r>
    </w:p>
    <w:p w:rsidR="00EA193E" w:rsidRDefault="00EA193E" w:rsidP="00DC6096">
      <w:pPr>
        <w:pStyle w:val="CMDOutputRed"/>
      </w:pPr>
      <w:r>
        <w:t xml:space="preserve">  7     *        *        *     Request timed out.</w:t>
      </w:r>
    </w:p>
    <w:p w:rsidR="00EA193E" w:rsidRDefault="00EA193E" w:rsidP="00DC6096">
      <w:pPr>
        <w:pStyle w:val="CMDOutputRed"/>
      </w:pPr>
      <w:r>
        <w:t xml:space="preserve">  8    90 </w:t>
      </w:r>
      <w:proofErr w:type="spellStart"/>
      <w:r>
        <w:t>ms</w:t>
      </w:r>
      <w:proofErr w:type="spellEnd"/>
      <w:r>
        <w:t xml:space="preserve">    81 </w:t>
      </w:r>
      <w:proofErr w:type="spellStart"/>
      <w:r>
        <w:t>ms</w:t>
      </w:r>
      <w:proofErr w:type="spellEnd"/>
      <w:r>
        <w:t xml:space="preserve">    83 </w:t>
      </w:r>
      <w:proofErr w:type="spellStart"/>
      <w:proofErr w:type="gramStart"/>
      <w:r>
        <w:t>ms</w:t>
      </w:r>
      <w:proofErr w:type="spellEnd"/>
      <w:r>
        <w:t xml:space="preserve">  4.15.156.54</w:t>
      </w:r>
      <w:proofErr w:type="gramEnd"/>
    </w:p>
    <w:p w:rsidR="00EA193E" w:rsidRDefault="00EA193E" w:rsidP="00DC6096">
      <w:pPr>
        <w:pStyle w:val="CMDOutputRed"/>
      </w:pPr>
      <w:r>
        <w:t xml:space="preserve">  9   238 </w:t>
      </w:r>
      <w:proofErr w:type="spellStart"/>
      <w:r>
        <w:t>ms</w:t>
      </w:r>
      <w:proofErr w:type="spellEnd"/>
      <w:r>
        <w:t xml:space="preserve">   221 </w:t>
      </w:r>
      <w:proofErr w:type="spellStart"/>
      <w:r>
        <w:t>ms</w:t>
      </w:r>
      <w:proofErr w:type="spellEnd"/>
      <w:r>
        <w:t xml:space="preserve">   223 </w:t>
      </w:r>
      <w:proofErr w:type="spellStart"/>
      <w:proofErr w:type="gramStart"/>
      <w:r>
        <w:t>ms</w:t>
      </w:r>
      <w:proofErr w:type="spellEnd"/>
      <w:r>
        <w:t xml:space="preserve">  168.197.23.182</w:t>
      </w:r>
      <w:proofErr w:type="gramEnd"/>
    </w:p>
    <w:p w:rsidR="00EA193E" w:rsidRDefault="00EA193E" w:rsidP="00DC6096">
      <w:pPr>
        <w:pStyle w:val="CMDOutputRed"/>
      </w:pPr>
      <w:r>
        <w:t xml:space="preserve"> 10     *        *        *     Request timed out.</w:t>
      </w:r>
    </w:p>
    <w:p w:rsidR="00EA193E" w:rsidRDefault="00EA193E" w:rsidP="00DC6096">
      <w:pPr>
        <w:pStyle w:val="CMDOutputRed"/>
      </w:pPr>
      <w:r>
        <w:t xml:space="preserve"> 11   190 </w:t>
      </w:r>
      <w:proofErr w:type="spellStart"/>
      <w:r>
        <w:t>ms</w:t>
      </w:r>
      <w:proofErr w:type="spellEnd"/>
      <w:r>
        <w:t xml:space="preserve">   246 </w:t>
      </w:r>
      <w:proofErr w:type="spellStart"/>
      <w:r>
        <w:t>ms</w:t>
      </w:r>
      <w:proofErr w:type="spellEnd"/>
      <w:r>
        <w:t xml:space="preserve">   224 </w:t>
      </w:r>
      <w:proofErr w:type="spellStart"/>
      <w:proofErr w:type="gramStart"/>
      <w:r>
        <w:t>ms</w:t>
      </w:r>
      <w:proofErr w:type="spellEnd"/>
      <w:r>
        <w:t xml:space="preserve">  201.48.35.89</w:t>
      </w:r>
      <w:proofErr w:type="gramEnd"/>
    </w:p>
    <w:p w:rsidR="00EA193E" w:rsidRDefault="00EA193E" w:rsidP="00DC6096">
      <w:pPr>
        <w:pStyle w:val="CMDOutputRed"/>
      </w:pPr>
      <w:r>
        <w:t xml:space="preserve"> 12   227 </w:t>
      </w:r>
      <w:proofErr w:type="spellStart"/>
      <w:r>
        <w:t>ms</w:t>
      </w:r>
      <w:proofErr w:type="spellEnd"/>
      <w:r>
        <w:t xml:space="preserve">   222 </w:t>
      </w:r>
      <w:proofErr w:type="spellStart"/>
      <w:r>
        <w:t>ms</w:t>
      </w:r>
      <w:proofErr w:type="spellEnd"/>
      <w:r>
        <w:t xml:space="preserve">   222 </w:t>
      </w:r>
      <w:proofErr w:type="spellStart"/>
      <w:proofErr w:type="gramStart"/>
      <w:r>
        <w:t>ms</w:t>
      </w:r>
      <w:proofErr w:type="spellEnd"/>
      <w:r>
        <w:t xml:space="preserve">  200.160.0.180</w:t>
      </w:r>
      <w:proofErr w:type="gramEnd"/>
    </w:p>
    <w:p w:rsidR="00EA193E" w:rsidRDefault="00EA193E" w:rsidP="00DC6096">
      <w:pPr>
        <w:pStyle w:val="CMDOutputRed"/>
      </w:pPr>
      <w:r>
        <w:t xml:space="preserve"> 13   226 </w:t>
      </w:r>
      <w:proofErr w:type="spellStart"/>
      <w:r>
        <w:t>ms</w:t>
      </w:r>
      <w:proofErr w:type="spellEnd"/>
      <w:r>
        <w:t xml:space="preserve">   222 </w:t>
      </w:r>
      <w:proofErr w:type="spellStart"/>
      <w:r>
        <w:t>ms</w:t>
      </w:r>
      <w:proofErr w:type="spellEnd"/>
      <w:r>
        <w:t xml:space="preserve">   224 </w:t>
      </w:r>
      <w:proofErr w:type="spellStart"/>
      <w:proofErr w:type="gramStart"/>
      <w:r>
        <w:t>ms</w:t>
      </w:r>
      <w:proofErr w:type="spellEnd"/>
      <w:r>
        <w:t xml:space="preserve">  200.160.0.249</w:t>
      </w:r>
      <w:proofErr w:type="gramEnd"/>
    </w:p>
    <w:p w:rsidR="00EA193E" w:rsidRDefault="00EA193E" w:rsidP="00DC6096">
      <w:pPr>
        <w:pStyle w:val="CMDOutputRed"/>
      </w:pPr>
      <w:r>
        <w:t xml:space="preserve"> 14   248 </w:t>
      </w:r>
      <w:proofErr w:type="spellStart"/>
      <w:r>
        <w:t>ms</w:t>
      </w:r>
      <w:proofErr w:type="spellEnd"/>
      <w:r>
        <w:t xml:space="preserve">   199 </w:t>
      </w:r>
      <w:proofErr w:type="spellStart"/>
      <w:r>
        <w:t>ms</w:t>
      </w:r>
      <w:proofErr w:type="spellEnd"/>
      <w:r>
        <w:t xml:space="preserve">   223 </w:t>
      </w:r>
      <w:proofErr w:type="spellStart"/>
      <w:proofErr w:type="gramStart"/>
      <w:r>
        <w:t>ms</w:t>
      </w:r>
      <w:proofErr w:type="spellEnd"/>
      <w:r>
        <w:t xml:space="preserve">  200.160.0.212</w:t>
      </w:r>
      <w:proofErr w:type="gramEnd"/>
    </w:p>
    <w:p w:rsidR="00EA193E" w:rsidRDefault="00EA193E" w:rsidP="00DC6096">
      <w:pPr>
        <w:pStyle w:val="CMDOutputRed"/>
      </w:pPr>
      <w:r>
        <w:t xml:space="preserve"> 15   180 </w:t>
      </w:r>
      <w:proofErr w:type="spellStart"/>
      <w:r>
        <w:t>ms</w:t>
      </w:r>
      <w:proofErr w:type="spellEnd"/>
      <w:r>
        <w:t xml:space="preserve">   270 </w:t>
      </w:r>
      <w:proofErr w:type="spellStart"/>
      <w:r>
        <w:t>ms</w:t>
      </w:r>
      <w:proofErr w:type="spellEnd"/>
      <w:r>
        <w:t xml:space="preserve">   224 </w:t>
      </w:r>
      <w:proofErr w:type="spellStart"/>
      <w:proofErr w:type="gramStart"/>
      <w:r>
        <w:t>ms</w:t>
      </w:r>
      <w:proofErr w:type="spellEnd"/>
      <w:r>
        <w:t xml:space="preserve">  200.3.12.34</w:t>
      </w:r>
      <w:proofErr w:type="gramEnd"/>
    </w:p>
    <w:p w:rsidR="00EA193E" w:rsidRDefault="00EA193E" w:rsidP="00DC6096">
      <w:pPr>
        <w:pStyle w:val="CMDOutputRed"/>
      </w:pPr>
      <w:r>
        <w:lastRenderedPageBreak/>
        <w:t xml:space="preserve"> 16   231 </w:t>
      </w:r>
      <w:proofErr w:type="spellStart"/>
      <w:r>
        <w:t>ms</w:t>
      </w:r>
      <w:proofErr w:type="spellEnd"/>
      <w:r>
        <w:t xml:space="preserve">   218 </w:t>
      </w:r>
      <w:proofErr w:type="spellStart"/>
      <w:r>
        <w:t>ms</w:t>
      </w:r>
      <w:proofErr w:type="spellEnd"/>
      <w:r>
        <w:t xml:space="preserve">   223 </w:t>
      </w:r>
      <w:proofErr w:type="spellStart"/>
      <w:proofErr w:type="gramStart"/>
      <w:r>
        <w:t>ms</w:t>
      </w:r>
      <w:proofErr w:type="spellEnd"/>
      <w:r>
        <w:t xml:space="preserve">  200.3.14.184</w:t>
      </w:r>
      <w:proofErr w:type="gramEnd"/>
    </w:p>
    <w:p w:rsidR="00EA193E" w:rsidRDefault="00EA193E" w:rsidP="00DC6096">
      <w:pPr>
        <w:pStyle w:val="CMDOutputRed"/>
      </w:pPr>
    </w:p>
    <w:p w:rsidR="00EA193E" w:rsidRDefault="00EA193E" w:rsidP="00DC6096">
      <w:pPr>
        <w:pStyle w:val="CMDOutputRed"/>
      </w:pPr>
      <w:r>
        <w:t xml:space="preserve">Trace </w:t>
      </w:r>
      <w:proofErr w:type="gramStart"/>
      <w:r>
        <w:t>complete.</w:t>
      </w:r>
      <w:r w:rsidRPr="009466C5">
        <w:t>.</w:t>
      </w:r>
      <w:proofErr w:type="gramEnd"/>
    </w:p>
    <w:p w:rsidR="00DC6096" w:rsidRDefault="00DC6096" w:rsidP="00DC6096">
      <w:pPr>
        <w:pStyle w:val="Heading4"/>
      </w:pPr>
      <w:r>
        <w:t>Question:</w:t>
      </w:r>
    </w:p>
    <w:p w:rsidR="00EA193E" w:rsidRDefault="00EA193E" w:rsidP="00DC6096">
      <w:pPr>
        <w:pStyle w:val="BodyTextL50"/>
        <w:spacing w:before="0"/>
      </w:pPr>
      <w:r>
        <w:t xml:space="preserve">What is different about the </w:t>
      </w:r>
      <w:r>
        <w:rPr>
          <w:b/>
        </w:rPr>
        <w:t>tracert</w:t>
      </w:r>
      <w:r>
        <w:t xml:space="preserve"> output when the </w:t>
      </w:r>
      <w:r>
        <w:rPr>
          <w:b/>
        </w:rPr>
        <w:t xml:space="preserve">–d </w:t>
      </w:r>
      <w:r>
        <w:t>option was added?</w:t>
      </w:r>
    </w:p>
    <w:p w:rsidR="00EA193E" w:rsidRDefault="00EA193E" w:rsidP="00EA193E">
      <w:pPr>
        <w:pStyle w:val="AnswerLineL50"/>
      </w:pPr>
      <w:r>
        <w:t>Type your answers here.</w:t>
      </w:r>
    </w:p>
    <w:p w:rsidR="00EA193E" w:rsidRDefault="00EA193E" w:rsidP="00EA193E">
      <w:pPr>
        <w:pStyle w:val="SubStepAlpha"/>
        <w:numPr>
          <w:ilvl w:val="0"/>
          <w:numId w:val="0"/>
        </w:numPr>
        <w:ind w:left="720"/>
        <w:rPr>
          <w:rStyle w:val="AnswerGray"/>
          <w:b w:val="0"/>
          <w:bCs/>
          <w:iCs/>
        </w:rPr>
      </w:pPr>
      <w:r>
        <w:rPr>
          <w:rStyle w:val="AnswerGray"/>
          <w:b w:val="0"/>
        </w:rPr>
        <w:t>t</w:t>
      </w:r>
      <w:r w:rsidRPr="00E80437">
        <w:rPr>
          <w:rStyle w:val="AnswerGray"/>
          <w:b w:val="0"/>
        </w:rPr>
        <w:t>racert</w:t>
      </w:r>
      <w:r>
        <w:rPr>
          <w:rStyle w:val="AnswerGray"/>
          <w:b w:val="0"/>
        </w:rPr>
        <w:t xml:space="preserve"> –d does not </w:t>
      </w:r>
      <w:r>
        <w:rPr>
          <w:rStyle w:val="AnswerGray"/>
        </w:rPr>
        <w:t xml:space="preserve">resolve IP addresses to hostnames. </w:t>
      </w:r>
    </w:p>
    <w:p w:rsidR="00EA193E" w:rsidRDefault="00EA193E" w:rsidP="00EA193E">
      <w:pPr>
        <w:pStyle w:val="BodyTextL50"/>
      </w:pPr>
      <w:r w:rsidRPr="00E80437">
        <w:rPr>
          <w:b/>
        </w:rPr>
        <w:t>Note:</w:t>
      </w:r>
      <w:r>
        <w:rPr>
          <w:b/>
        </w:rPr>
        <w:t xml:space="preserve"> </w:t>
      </w:r>
      <w:r>
        <w:t xml:space="preserve">Windows </w:t>
      </w:r>
      <w:r>
        <w:rPr>
          <w:b/>
        </w:rPr>
        <w:t xml:space="preserve">tracert </w:t>
      </w:r>
      <w:r>
        <w:t>will present a list of available options and their descriptions when issued without any options.</w:t>
      </w:r>
    </w:p>
    <w:p w:rsidR="00EA193E" w:rsidRPr="00E80437" w:rsidRDefault="00EA193E" w:rsidP="00EA193E">
      <w:pPr>
        <w:pStyle w:val="BodyTextL50"/>
        <w:rPr>
          <w:b/>
        </w:rPr>
      </w:pPr>
      <w:r>
        <w:rPr>
          <w:b/>
        </w:rPr>
        <w:t>Note:</w:t>
      </w:r>
      <w:r>
        <w:t xml:space="preserve"> Cisco IOS implementation of </w:t>
      </w:r>
      <w:r w:rsidRPr="00E80437">
        <w:rPr>
          <w:b/>
        </w:rPr>
        <w:t>traceroute</w:t>
      </w:r>
      <w:r>
        <w:rPr>
          <w:b/>
        </w:rPr>
        <w:t xml:space="preserve"> </w:t>
      </w:r>
      <w:r>
        <w:t>also allows for fine tuning but it does not rely on command line options. Cisco IOS extended traceroute presents a number of simple questions to allow the administrator to provide values for the desired parameters.</w:t>
      </w:r>
    </w:p>
    <w:p w:rsidR="00EA193E" w:rsidRPr="00C0292F" w:rsidRDefault="00EA193E" w:rsidP="00EA193E">
      <w:pPr>
        <w:pStyle w:val="InstNoteRedL50"/>
      </w:pPr>
      <w:r w:rsidRPr="00C0292F">
        <w:rPr>
          <w:b/>
        </w:rPr>
        <w:t>Instructor Note</w:t>
      </w:r>
      <w:r w:rsidRPr="00DC6096">
        <w:t xml:space="preserve">: </w:t>
      </w:r>
      <w:r w:rsidRPr="00C0292F">
        <w:t>Redirecting</w:t>
      </w:r>
      <w:r w:rsidRPr="00C0292F">
        <w:rPr>
          <w:b/>
        </w:rPr>
        <w:t xml:space="preserve"> tracert </w:t>
      </w:r>
      <w:r w:rsidRPr="00C0292F">
        <w:t xml:space="preserve">output to a text file is useful for data collection and analysis but will keep the student from watching the command’s operation. It may be interesting to encourage students to issue </w:t>
      </w:r>
      <w:r w:rsidRPr="00C0292F">
        <w:rPr>
          <w:b/>
        </w:rPr>
        <w:t xml:space="preserve">tracert </w:t>
      </w:r>
      <w:r w:rsidRPr="00C0292F">
        <w:t xml:space="preserve">and </w:t>
      </w:r>
      <w:r w:rsidRPr="00C0292F">
        <w:rPr>
          <w:b/>
        </w:rPr>
        <w:t>tracert</w:t>
      </w:r>
      <w:r w:rsidRPr="00C0292F">
        <w:t xml:space="preserve"> </w:t>
      </w:r>
      <w:r w:rsidRPr="00C0292F">
        <w:rPr>
          <w:b/>
        </w:rPr>
        <w:t>–d</w:t>
      </w:r>
      <w:r w:rsidRPr="00C0292F">
        <w:t xml:space="preserve"> without redirecting the output to a text file; </w:t>
      </w:r>
      <w:r w:rsidRPr="00C0292F">
        <w:rPr>
          <w:b/>
        </w:rPr>
        <w:t xml:space="preserve">tracert –d </w:t>
      </w:r>
      <w:r w:rsidRPr="00C0292F">
        <w:t xml:space="preserve">is much faster than </w:t>
      </w:r>
      <w:r w:rsidRPr="00C0292F">
        <w:rPr>
          <w:b/>
        </w:rPr>
        <w:t xml:space="preserve">tracert </w:t>
      </w:r>
      <w:r w:rsidRPr="00C0292F">
        <w:t>as it doesn’t need to reverse resolve hop IP addresses.</w:t>
      </w:r>
    </w:p>
    <w:p w:rsidR="00EA193E" w:rsidRDefault="00EA193E" w:rsidP="00EA193E">
      <w:pPr>
        <w:pStyle w:val="Heading1"/>
      </w:pPr>
      <w:r>
        <w:t>Reflection</w:t>
      </w:r>
      <w:r w:rsidR="00DC6096">
        <w:t xml:space="preserve"> Questions</w:t>
      </w:r>
    </w:p>
    <w:p w:rsidR="00EA193E" w:rsidRDefault="00EA193E" w:rsidP="00DC6096">
      <w:pPr>
        <w:pStyle w:val="ReflectionQ"/>
      </w:pPr>
      <w:r>
        <w:t xml:space="preserve">The </w:t>
      </w:r>
      <w:r w:rsidRPr="00945C44">
        <w:rPr>
          <w:b/>
        </w:rPr>
        <w:t>tracert</w:t>
      </w:r>
      <w:r>
        <w:t xml:space="preserve"> and </w:t>
      </w:r>
      <w:r w:rsidRPr="00945C44">
        <w:rPr>
          <w:b/>
        </w:rPr>
        <w:t>ping</w:t>
      </w:r>
      <w:r>
        <w:t xml:space="preserve"> results can provide important network latency information. What do you need to do if you want an accurate baseline picture regarding network latency for your network?</w:t>
      </w:r>
    </w:p>
    <w:p w:rsidR="00EA193E" w:rsidRDefault="00EA193E" w:rsidP="00EA193E">
      <w:pPr>
        <w:pStyle w:val="AnswerLineL25"/>
      </w:pPr>
      <w:r>
        <w:t>Type your answers here.</w:t>
      </w:r>
    </w:p>
    <w:p w:rsidR="00EA193E" w:rsidRPr="00596998" w:rsidRDefault="00EA193E" w:rsidP="00EA193E">
      <w:pPr>
        <w:pStyle w:val="BodyTextL25"/>
        <w:rPr>
          <w:rStyle w:val="AnswerGray"/>
        </w:rPr>
      </w:pPr>
      <w:r>
        <w:rPr>
          <w:rStyle w:val="AnswerGray"/>
        </w:rPr>
        <w:t>Answers will vary. You will need to perform careful delay analysis over successive days and during different periods of the day.</w:t>
      </w:r>
    </w:p>
    <w:p w:rsidR="00EA193E" w:rsidRDefault="00EA193E" w:rsidP="00DC6096">
      <w:pPr>
        <w:pStyle w:val="ReflectionQ"/>
      </w:pPr>
      <w:r>
        <w:t>How can you use the baseline information?</w:t>
      </w:r>
    </w:p>
    <w:p w:rsidR="00EA193E" w:rsidRDefault="00EA193E" w:rsidP="00EA193E">
      <w:pPr>
        <w:pStyle w:val="AnswerLineL25"/>
      </w:pPr>
      <w:r>
        <w:t>Type your answers here.</w:t>
      </w:r>
    </w:p>
    <w:p w:rsidR="00EA193E" w:rsidRDefault="00EA193E" w:rsidP="00EA193E">
      <w:pPr>
        <w:pStyle w:val="BodyTextL25"/>
        <w:rPr>
          <w:rStyle w:val="AnswerGray"/>
        </w:rPr>
      </w:pPr>
      <w:r w:rsidRPr="003E4C96">
        <w:rPr>
          <w:rStyle w:val="AnswerGray"/>
        </w:rPr>
        <w:t>You can compare baseline data against current data to determine if there has been a change in network response times. This analysis may assist with troubleshooting network issues and schedul</w:t>
      </w:r>
      <w:r>
        <w:rPr>
          <w:rStyle w:val="AnswerGray"/>
        </w:rPr>
        <w:t>ing</w:t>
      </w:r>
      <w:r w:rsidRPr="003E4C96">
        <w:rPr>
          <w:rStyle w:val="AnswerGray"/>
        </w:rPr>
        <w:t xml:space="preserve"> </w:t>
      </w:r>
      <w:r>
        <w:rPr>
          <w:rStyle w:val="AnswerGray"/>
        </w:rPr>
        <w:t xml:space="preserve">of </w:t>
      </w:r>
      <w:r w:rsidRPr="003E4C96">
        <w:rPr>
          <w:rStyle w:val="AnswerGray"/>
        </w:rPr>
        <w:t>routine data transfer during off-peak hours.</w:t>
      </w:r>
    </w:p>
    <w:p w:rsidR="00EA193E" w:rsidRPr="00EA193E" w:rsidRDefault="00EA193E" w:rsidP="00EA193E">
      <w:pPr>
        <w:pStyle w:val="ConfigWindow"/>
      </w:pPr>
      <w:r w:rsidRPr="00EA193E">
        <w:t>End of document</w:t>
      </w:r>
    </w:p>
    <w:sectPr w:rsidR="00EA193E" w:rsidRPr="00EA193E"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715" w:rsidRDefault="00CA4715" w:rsidP="00710659">
      <w:pPr>
        <w:spacing w:after="0" w:line="240" w:lineRule="auto"/>
      </w:pPr>
      <w:r>
        <w:separator/>
      </w:r>
    </w:p>
    <w:p w:rsidR="00CA4715" w:rsidRDefault="00CA4715"/>
  </w:endnote>
  <w:endnote w:type="continuationSeparator" w:id="0">
    <w:p w:rsidR="00CA4715" w:rsidRDefault="00CA4715" w:rsidP="00710659">
      <w:pPr>
        <w:spacing w:after="0" w:line="240" w:lineRule="auto"/>
      </w:pPr>
      <w:r>
        <w:continuationSeparator/>
      </w:r>
    </w:p>
    <w:p w:rsidR="00CA4715" w:rsidRDefault="00CA47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C114D">
          <w:t>2013</w:t>
        </w:r>
      </w:sdtContent>
    </w:sdt>
    <w:r>
      <w:t xml:space="preserve"> - </w:t>
    </w:r>
    <w:r>
      <w:fldChar w:fldCharType="begin"/>
    </w:r>
    <w:r>
      <w:instrText xml:space="preserve"> SAVEDATE  \@ "yyyy"  \* MERGEFORMAT </w:instrText>
    </w:r>
    <w:r>
      <w:fldChar w:fldCharType="separate"/>
    </w:r>
    <w:r w:rsidR="007600E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872FC">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872FC">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C11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600E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C609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C6096">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715" w:rsidRDefault="00CA4715" w:rsidP="00710659">
      <w:pPr>
        <w:spacing w:after="0" w:line="240" w:lineRule="auto"/>
      </w:pPr>
      <w:r>
        <w:separator/>
      </w:r>
    </w:p>
    <w:p w:rsidR="00CA4715" w:rsidRDefault="00CA4715"/>
  </w:footnote>
  <w:footnote w:type="continuationSeparator" w:id="0">
    <w:p w:rsidR="00CA4715" w:rsidRDefault="00CA4715" w:rsidP="00710659">
      <w:pPr>
        <w:spacing w:after="0" w:line="240" w:lineRule="auto"/>
      </w:pPr>
      <w:r>
        <w:continuationSeparator/>
      </w:r>
    </w:p>
    <w:p w:rsidR="00CA4715" w:rsidRDefault="00CA47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CC114D" w:rsidP="008402F2">
        <w:pPr>
          <w:pStyle w:val="PageHead"/>
        </w:pPr>
        <w:r>
          <w:t>Lab - Test Network Latency with Ping and Traceroute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A123A90"/>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73EE2C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01"/>
    <w:rsid w:val="00001201"/>
    <w:rsid w:val="00001BDF"/>
    <w:rsid w:val="0000380F"/>
    <w:rsid w:val="00004175"/>
    <w:rsid w:val="000059C9"/>
    <w:rsid w:val="0001281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0E0"/>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DC2"/>
    <w:rsid w:val="008509D3"/>
    <w:rsid w:val="00853418"/>
    <w:rsid w:val="00856EBD"/>
    <w:rsid w:val="00857CF6"/>
    <w:rsid w:val="008610ED"/>
    <w:rsid w:val="00861C6A"/>
    <w:rsid w:val="00865199"/>
    <w:rsid w:val="00867EAF"/>
    <w:rsid w:val="00867F7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8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4715"/>
    <w:rsid w:val="00CA73D5"/>
    <w:rsid w:val="00CB2FC9"/>
    <w:rsid w:val="00CB5068"/>
    <w:rsid w:val="00CB7D2B"/>
    <w:rsid w:val="00CC114D"/>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96"/>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2FC"/>
    <w:rsid w:val="00E87D18"/>
    <w:rsid w:val="00E87D62"/>
    <w:rsid w:val="00E97333"/>
    <w:rsid w:val="00EA1835"/>
    <w:rsid w:val="00EA193E"/>
    <w:rsid w:val="00EA486E"/>
    <w:rsid w:val="00EA4FA3"/>
    <w:rsid w:val="00EB001B"/>
    <w:rsid w:val="00EB3082"/>
    <w:rsid w:val="00EB6C33"/>
    <w:rsid w:val="00EC6F62"/>
    <w:rsid w:val="00ED2EA2"/>
    <w:rsid w:val="00ED6019"/>
    <w:rsid w:val="00ED7830"/>
    <w:rsid w:val="00EE277A"/>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D80814-4E86-4B5F-89AD-A5F33CCF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C609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A193E"/>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E277A"/>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193E"/>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7F7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E277A"/>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E277A"/>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DC6096"/>
    <w:rPr>
      <w:color w:val="EE0000"/>
    </w:rPr>
  </w:style>
  <w:style w:type="character" w:customStyle="1" w:styleId="CMDRedChar">
    <w:name w:val="CMD Red Char"/>
    <w:basedOn w:val="CMDChar"/>
    <w:link w:val="CMDRed"/>
    <w:rsid w:val="00DC6096"/>
    <w:rPr>
      <w:rFonts w:ascii="Courier New" w:hAnsi="Courier New"/>
      <w:color w:val="EE0000"/>
      <w:szCs w:val="22"/>
    </w:rPr>
  </w:style>
  <w:style w:type="paragraph" w:customStyle="1" w:styleId="CMDOutputRed">
    <w:name w:val="CMD Output Red"/>
    <w:basedOn w:val="CMDOutput"/>
    <w:qFormat/>
    <w:rsid w:val="00DC6096"/>
    <w:rPr>
      <w:color w:val="EE0000"/>
    </w:rPr>
  </w:style>
  <w:style w:type="numbering" w:customStyle="1" w:styleId="PartStepSubStepList">
    <w:name w:val="Part_Step_SubStep_List"/>
    <w:basedOn w:val="NoList"/>
    <w:uiPriority w:val="99"/>
    <w:rsid w:val="00EA193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D414E362BE42CBBC642148077CF625"/>
        <w:category>
          <w:name w:val="General"/>
          <w:gallery w:val="placeholder"/>
        </w:category>
        <w:types>
          <w:type w:val="bbPlcHdr"/>
        </w:types>
        <w:behaviors>
          <w:behavior w:val="content"/>
        </w:behaviors>
        <w:guid w:val="{CE712A36-D1BD-4986-88CD-25C9BD35A2F7}"/>
      </w:docPartPr>
      <w:docPartBody>
        <w:p w:rsidR="00D302EB" w:rsidRDefault="009E6EBF">
          <w:pPr>
            <w:pStyle w:val="50D414E362BE42CBBC642148077CF62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BF"/>
    <w:rsid w:val="000F5E31"/>
    <w:rsid w:val="006F388C"/>
    <w:rsid w:val="00754E67"/>
    <w:rsid w:val="009E6EBF"/>
    <w:rsid w:val="00D3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D414E362BE42CBBC642148077CF625">
    <w:name w:val="50D414E362BE42CBBC642148077CF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452081-BA0B-4454-B7C1-5BDE74E2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6</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Test Network Latency with Ping and Traceroute</dc:title>
  <dc:creator>SP</dc:creator>
  <dc:description>2013</dc:description>
  <cp:lastModifiedBy>Suk-Yi Pennock -X (spennock - UNICON INC at Cisco)</cp:lastModifiedBy>
  <cp:revision>6</cp:revision>
  <dcterms:created xsi:type="dcterms:W3CDTF">2019-10-02T16:36:00Z</dcterms:created>
  <dcterms:modified xsi:type="dcterms:W3CDTF">2019-12-04T18:49:00Z</dcterms:modified>
</cp:coreProperties>
</file>