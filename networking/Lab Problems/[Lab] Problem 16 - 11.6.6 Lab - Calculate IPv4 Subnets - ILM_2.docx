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A66" w14:textId="77777777" w:rsidR="009E5F7B" w:rsidRDefault="009E5F7B" w:rsidP="009E5F7B">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19993E30" w14:textId="77777777" w:rsidR="009E5F7B" w:rsidRDefault="009E5F7B" w:rsidP="009E5F7B">
      <w:pPr>
        <w:spacing w:before="0" w:after="160" w:line="254" w:lineRule="auto"/>
        <w:jc w:val="center"/>
        <w:rPr>
          <w:rFonts w:ascii="Times New Roman" w:hAnsi="Times New Roman"/>
          <w:b/>
          <w:bCs/>
          <w:sz w:val="2"/>
          <w:szCs w:val="2"/>
        </w:rPr>
      </w:pPr>
    </w:p>
    <w:p w14:paraId="26F376D4" w14:textId="56CC2BD1" w:rsidR="009E5F7B" w:rsidRDefault="009E5F7B" w:rsidP="009E5F7B">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790402CF" wp14:editId="29ECBB6F">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16</w:t>
      </w:r>
    </w:p>
    <w:p w14:paraId="6522701D"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75340537"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67B8F269" w14:textId="77777777" w:rsidR="009E5F7B" w:rsidRDefault="009E5F7B" w:rsidP="009E5F7B">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9DF4B17" wp14:editId="0650B349">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78FF45"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F2CCE4B" w14:textId="77777777" w:rsidR="000747FB" w:rsidRDefault="000747FB" w:rsidP="000747FB">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4F30E5A" w14:textId="77777777" w:rsidR="000747FB" w:rsidRDefault="000747FB" w:rsidP="000747FB">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0B7A7D3F" w14:textId="77777777" w:rsidR="000747FB" w:rsidRDefault="000747FB" w:rsidP="000747FB">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221E068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9DF4B17"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B78FF45"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F2CCE4B" w14:textId="77777777" w:rsidR="000747FB" w:rsidRDefault="000747FB" w:rsidP="000747FB">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4F30E5A" w14:textId="77777777" w:rsidR="000747FB" w:rsidRDefault="000747FB" w:rsidP="000747FB">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0B7A7D3F" w14:textId="77777777" w:rsidR="000747FB" w:rsidRDefault="000747FB" w:rsidP="000747FB">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221E0686"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4ECFD45"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60FAA9CB" wp14:editId="0B50CC6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196A5F7"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9E5F7B">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60FAA9CB"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196A5F7" w14:textId="77777777" w:rsidR="009E5F7B" w:rsidRDefault="009E5F7B" w:rsidP="009E5F7B">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9E5F7B">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9E5F7B">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D38817C" w14:textId="77777777" w:rsidR="009E5F7B" w:rsidRDefault="009E5F7B" w:rsidP="009E5F7B">
      <w:pPr>
        <w:pStyle w:val="Title"/>
        <w:jc w:val="center"/>
        <w:rPr>
          <w:rFonts w:ascii="Times New Roman" w:eastAsia="Calibri" w:hAnsi="Times New Roman" w:cs="Times New Roman"/>
          <w:sz w:val="30"/>
          <w:szCs w:val="30"/>
        </w:rPr>
      </w:pPr>
    </w:p>
    <w:p w14:paraId="3BCC35A2" w14:textId="4BDEAD2B" w:rsidR="009E5F7B" w:rsidRDefault="009E5F7B" w:rsidP="009E5F7B">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26, 2024</w:t>
      </w:r>
    </w:p>
    <w:p w14:paraId="24325B8C" w14:textId="77777777" w:rsidR="009E5F7B" w:rsidRPr="00D371AD" w:rsidRDefault="009E5F7B" w:rsidP="009E5F7B">
      <w:pPr>
        <w:pStyle w:val="Title"/>
        <w:rPr>
          <w:b w:val="0"/>
          <w:sz w:val="24"/>
          <w:szCs w:val="48"/>
        </w:rPr>
      </w:pPr>
    </w:p>
    <w:p w14:paraId="786DC26C" w14:textId="77777777" w:rsidR="009E5F7B" w:rsidRDefault="009E5F7B" w:rsidP="005E1437">
      <w:pPr>
        <w:pStyle w:val="Title"/>
        <w:rPr>
          <w:b w:val="0"/>
          <w:color w:val="EE0000"/>
        </w:rPr>
      </w:pPr>
    </w:p>
    <w:p w14:paraId="6AE04FDC" w14:textId="7C80E8BE" w:rsidR="004D36D7" w:rsidRPr="00FD4A68" w:rsidRDefault="007A2407"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6"/>
        <w:gridCol w:w="4674"/>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66"/>
        <w:gridCol w:w="4674"/>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02114932" w:rsidR="005E1437" w:rsidRPr="00CC6F58" w:rsidRDefault="00E10F41" w:rsidP="00CC6F58">
            <w:r w:rsidRPr="00CC6F58">
              <w:t>27-24 = 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3298F28E" w:rsidR="005E1437" w:rsidRPr="00CC6F58" w:rsidRDefault="00E10F41" w:rsidP="00CC6F58">
            <w:r w:rsidRPr="00CC6F58">
              <w:t>2^3 = 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4BB57DD7" w:rsidR="005E1437" w:rsidRPr="00CC6F58" w:rsidRDefault="00E10F41" w:rsidP="00CC6F58">
            <w:r w:rsidRPr="00CC6F58">
              <w:t>32 – 27 = 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4886D9D6" w:rsidR="005E1437" w:rsidRPr="00CC6F58" w:rsidRDefault="00E10F41" w:rsidP="00CC6F58">
            <w:r w:rsidRPr="00CC6F58">
              <w:t>2^5 – 2 = 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83" w:type="dxa"/>
            <w:vAlign w:val="bottom"/>
          </w:tcPr>
          <w:p w14:paraId="56BA5603" w14:textId="77777777" w:rsidR="005E1437" w:rsidRPr="00CC6F58" w:rsidRDefault="005E1437" w:rsidP="00CC6F58">
            <w:r w:rsidRPr="00CC6F58">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Pr="00CC6F58" w:rsidRDefault="005E1437" w:rsidP="00CC6F58">
            <w:r w:rsidRPr="00CC6F58">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Pr="00CC6F58" w:rsidRDefault="005E1437" w:rsidP="00CC6F58">
            <w:r w:rsidRPr="00CC6F58">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lastRenderedPageBreak/>
              <w:t>IPv4 Broadcast Address on this Subnet</w:t>
            </w:r>
          </w:p>
        </w:tc>
        <w:tc>
          <w:tcPr>
            <w:tcW w:w="4783" w:type="dxa"/>
            <w:vAlign w:val="bottom"/>
          </w:tcPr>
          <w:p w14:paraId="00B58D6A" w14:textId="77777777" w:rsidR="005E1437" w:rsidRPr="00CC6F58" w:rsidRDefault="005E1437" w:rsidP="00CC6F58">
            <w:r w:rsidRPr="00CC6F58">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9"/>
        <w:gridCol w:w="4661"/>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6"/>
        <w:gridCol w:w="4664"/>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621022E" w:rsidR="005E1437" w:rsidRPr="00164FA8" w:rsidRDefault="008D6038" w:rsidP="00164FA8">
            <w:r w:rsidRPr="00164FA8">
              <w:t>17-8 = 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1B3A5031" w:rsidR="005E1437" w:rsidRPr="00164FA8" w:rsidRDefault="008D6038" w:rsidP="00164FA8">
            <w:r w:rsidRPr="00164FA8">
              <w:t>2^9 = 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07C979F2" w:rsidR="005E1437" w:rsidRPr="00164FA8" w:rsidRDefault="008D6038" w:rsidP="00164FA8">
            <w:r w:rsidRPr="00164FA8">
              <w:t>32- 17 = 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2A15686E" w:rsidR="005E1437" w:rsidRPr="00164FA8" w:rsidRDefault="008D6038" w:rsidP="00164FA8">
            <w:r w:rsidRPr="00164FA8">
              <w:t xml:space="preserve">2^15 – 2 = </w:t>
            </w:r>
            <w:r w:rsidR="005E1437" w:rsidRPr="00164FA8">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Pr="00164FA8" w:rsidRDefault="005E1437" w:rsidP="00164FA8">
            <w:r w:rsidRPr="00164FA8">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Pr="00164FA8" w:rsidRDefault="005E1437" w:rsidP="00164FA8">
            <w:r w:rsidRPr="00164FA8">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Pr="00164FA8" w:rsidRDefault="005E1437" w:rsidP="00164FA8">
            <w:r w:rsidRPr="00164FA8">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Pr="00164FA8" w:rsidRDefault="005E1437" w:rsidP="00164FA8">
            <w:r w:rsidRPr="00164FA8">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5"/>
        <w:gridCol w:w="4665"/>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5"/>
        <w:gridCol w:w="4665"/>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5F50FE3A" w:rsidR="005E1437" w:rsidRPr="00FE193C" w:rsidRDefault="00C70F36" w:rsidP="00FE193C">
            <w:r w:rsidRPr="00FE193C">
              <w:t>19-16 = 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31CB6B37" w:rsidR="005E1437" w:rsidRPr="00FE193C" w:rsidRDefault="00C70F36" w:rsidP="00FE193C">
            <w:r w:rsidRPr="00FE193C">
              <w:t>2^3 = 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5B4CE3C9" w:rsidR="005E1437" w:rsidRPr="00FE193C" w:rsidRDefault="00C70F36" w:rsidP="00FE193C">
            <w:r w:rsidRPr="00FE193C">
              <w:t>32-19 = 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3D314115" w:rsidR="005E1437" w:rsidRPr="00FE193C" w:rsidRDefault="00C70F36" w:rsidP="00FE193C">
            <w:r w:rsidRPr="00FE193C">
              <w:t xml:space="preserve">2^13 – 2 = </w:t>
            </w:r>
            <w:r w:rsidR="005E1437" w:rsidRPr="00FE193C">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Pr="00FE193C" w:rsidRDefault="005E1437" w:rsidP="00FE193C">
            <w:r w:rsidRPr="00FE193C">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Pr="00FE193C" w:rsidRDefault="005E1437" w:rsidP="00FE193C">
            <w:r w:rsidRPr="00FE193C">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lastRenderedPageBreak/>
              <w:t>IPv4 Address of Last Host on this Subnet</w:t>
            </w:r>
          </w:p>
        </w:tc>
        <w:tc>
          <w:tcPr>
            <w:tcW w:w="4777" w:type="dxa"/>
            <w:vAlign w:val="bottom"/>
          </w:tcPr>
          <w:p w14:paraId="5E0078CD" w14:textId="77777777" w:rsidR="005E1437" w:rsidRPr="00FE193C" w:rsidRDefault="005E1437" w:rsidP="00FE193C">
            <w:r w:rsidRPr="00FE193C">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Pr="00FE193C" w:rsidRDefault="005E1437" w:rsidP="00FE193C">
            <w:r w:rsidRPr="00FE193C">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8"/>
        <w:gridCol w:w="4672"/>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A507B3F" w:rsidR="005E1437" w:rsidRPr="00935B24" w:rsidRDefault="00C70F36" w:rsidP="00935B24">
            <w:r w:rsidRPr="00935B24">
              <w:t xml:space="preserve">30-24 = </w:t>
            </w:r>
            <w:r w:rsidR="005E1437" w:rsidRPr="00935B24">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0B7EF76C" w:rsidR="005E1437" w:rsidRPr="00935B24" w:rsidRDefault="00C70F36" w:rsidP="00935B24">
            <w:r w:rsidRPr="00935B24">
              <w:t xml:space="preserve">2^6 = </w:t>
            </w:r>
            <w:r w:rsidR="005E1437" w:rsidRPr="00935B24">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0982A6B0" w:rsidR="005E1437" w:rsidRPr="00935B24" w:rsidRDefault="00C70F36" w:rsidP="00935B24">
            <w:r w:rsidRPr="00935B24">
              <w:t xml:space="preserve">32 – 30 = </w:t>
            </w:r>
            <w:r w:rsidR="005E1437" w:rsidRPr="00935B24">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3CC1DD8E" w:rsidR="005E1437" w:rsidRPr="00935B24" w:rsidRDefault="00C70F36" w:rsidP="00935B24">
            <w:r w:rsidRPr="00935B24">
              <w:t>2^2 – 2 = 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Pr="00935B24" w:rsidRDefault="005E1437" w:rsidP="00935B24">
            <w:r w:rsidRPr="00935B24">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Pr="00935B24" w:rsidRDefault="005E1437" w:rsidP="00935B24">
            <w:r w:rsidRPr="00935B24">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Pr="00935B24" w:rsidRDefault="005E1437" w:rsidP="00935B24">
            <w:r w:rsidRPr="00935B24">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Pr="00935B24" w:rsidRDefault="005E1437" w:rsidP="00935B24">
            <w:r w:rsidRPr="00935B24">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33"/>
        <w:gridCol w:w="470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6FE9C55" w:rsidR="005E1437" w:rsidRPr="00EB64AF" w:rsidRDefault="00A7672E" w:rsidP="00EB64AF">
            <w:r w:rsidRPr="00EB64AF">
              <w:t xml:space="preserve">24-16 = </w:t>
            </w:r>
            <w:r w:rsidR="005E1437" w:rsidRPr="00EB64AF">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046E3864" w:rsidR="005E1437" w:rsidRPr="00EB64AF" w:rsidRDefault="00A7672E" w:rsidP="00EB64AF">
            <w:r w:rsidRPr="00EB64AF">
              <w:t xml:space="preserve">2^8 = </w:t>
            </w:r>
            <w:r w:rsidR="005E1437" w:rsidRPr="00EB64AF">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7EA78B3B" w:rsidR="005E1437" w:rsidRPr="00EB64AF" w:rsidRDefault="00A7672E" w:rsidP="00EB64AF">
            <w:r w:rsidRPr="00EB64AF">
              <w:t xml:space="preserve">32 – 24 = </w:t>
            </w:r>
            <w:r w:rsidR="005E1437" w:rsidRPr="00EB64AF">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4077003" w:rsidR="005E1437" w:rsidRPr="00EB64AF" w:rsidRDefault="00A7672E" w:rsidP="00EB64AF">
            <w:r w:rsidRPr="00EB64AF">
              <w:t xml:space="preserve">2^8 – 2 = </w:t>
            </w:r>
            <w:r w:rsidR="005E1437" w:rsidRPr="00EB64AF">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Pr="00EB64AF" w:rsidRDefault="005E1437" w:rsidP="00EB64AF">
            <w:r w:rsidRPr="00EB64AF">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lastRenderedPageBreak/>
              <w:t>IPv4 Address of First Host on this Subnet</w:t>
            </w:r>
          </w:p>
        </w:tc>
        <w:tc>
          <w:tcPr>
            <w:tcW w:w="4857" w:type="dxa"/>
            <w:vAlign w:val="bottom"/>
          </w:tcPr>
          <w:p w14:paraId="74A0F63E" w14:textId="77777777" w:rsidR="005E1437" w:rsidRPr="00EB64AF" w:rsidRDefault="005E1437" w:rsidP="00EB64AF">
            <w:r w:rsidRPr="00EB64AF">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Pr="00EB64AF" w:rsidRDefault="005E1437" w:rsidP="00EB64AF">
            <w:r w:rsidRPr="00EB64AF">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Pr="00EB64AF" w:rsidRDefault="005E1437" w:rsidP="00EB64AF">
            <w:r w:rsidRPr="00EB64AF">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27"/>
        <w:gridCol w:w="4713"/>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25"/>
        <w:gridCol w:w="4715"/>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4B03146" w:rsidR="005E1437" w:rsidRPr="00EB64AF" w:rsidRDefault="00225788" w:rsidP="00EB64AF">
            <w:r w:rsidRPr="00EB64AF">
              <w:t xml:space="preserve">29-24 = </w:t>
            </w:r>
            <w:r w:rsidR="005E1437" w:rsidRPr="00EB64AF">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345A528B" w:rsidR="005E1437" w:rsidRPr="00EB64AF" w:rsidRDefault="00225788" w:rsidP="00EB64AF">
            <w:r w:rsidRPr="00EB64AF">
              <w:t xml:space="preserve">2^5 = </w:t>
            </w:r>
            <w:r w:rsidR="005E1437" w:rsidRPr="00EB64AF">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D7E5960" w:rsidR="005E1437" w:rsidRPr="00EB64AF" w:rsidRDefault="00225788" w:rsidP="00EB64AF">
            <w:r w:rsidRPr="00EB64AF">
              <w:t xml:space="preserve">32-29 = </w:t>
            </w:r>
            <w:r w:rsidR="005E1437" w:rsidRPr="00EB64AF">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0373C5EA" w:rsidR="005E1437" w:rsidRPr="00EB64AF" w:rsidRDefault="00225788" w:rsidP="00EB64AF">
            <w:r w:rsidRPr="00EB64AF">
              <w:t>2^</w:t>
            </w:r>
            <w:proofErr w:type="gramStart"/>
            <w:r w:rsidRPr="00EB64AF">
              <w:t>3  -</w:t>
            </w:r>
            <w:proofErr w:type="gramEnd"/>
            <w:r w:rsidRPr="00EB64AF">
              <w:t xml:space="preserve">2 = </w:t>
            </w:r>
            <w:r w:rsidR="005E1437" w:rsidRPr="00EB64AF">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Pr="00EB64AF" w:rsidRDefault="005E1437" w:rsidP="00EB64AF">
            <w:r w:rsidRPr="00EB64AF">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Pr="00EB64AF" w:rsidRDefault="005E1437" w:rsidP="00EB64AF">
            <w:r w:rsidRPr="00EB64AF">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Pr="00EB64AF" w:rsidRDefault="005E1437" w:rsidP="00EB64AF">
            <w:r w:rsidRPr="00EB64AF">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Pr="00EB64AF" w:rsidRDefault="005E1437" w:rsidP="00EB64AF">
            <w:r w:rsidRPr="00EB64AF">
              <w:t>192.135.250.183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707333C7" w14:textId="49BDE9A4" w:rsidR="005E1437" w:rsidRPr="001F3313" w:rsidRDefault="005E1437" w:rsidP="001F3313">
      <w:r w:rsidRPr="001F3313">
        <w:t xml:space="preserve">The subnet mask determines everything about the address: the network, number of host bits, number of hosts and the broadcast address. </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E5F7B">
      <w:headerReference w:type="first" r:id="rId9"/>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1707" w14:textId="77777777" w:rsidR="007A2407" w:rsidRDefault="007A2407" w:rsidP="00710659">
      <w:pPr>
        <w:spacing w:after="0" w:line="240" w:lineRule="auto"/>
      </w:pPr>
      <w:r>
        <w:separator/>
      </w:r>
    </w:p>
    <w:p w14:paraId="645A2C53" w14:textId="77777777" w:rsidR="007A2407" w:rsidRDefault="007A2407"/>
  </w:endnote>
  <w:endnote w:type="continuationSeparator" w:id="0">
    <w:p w14:paraId="69CB018A" w14:textId="77777777" w:rsidR="007A2407" w:rsidRDefault="007A2407" w:rsidP="00710659">
      <w:pPr>
        <w:spacing w:after="0" w:line="240" w:lineRule="auto"/>
      </w:pPr>
      <w:r>
        <w:continuationSeparator/>
      </w:r>
    </w:p>
    <w:p w14:paraId="2C07098A" w14:textId="77777777" w:rsidR="007A2407" w:rsidRDefault="007A2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5FA8" w14:textId="77777777" w:rsidR="007A2407" w:rsidRDefault="007A2407" w:rsidP="00710659">
      <w:pPr>
        <w:spacing w:after="0" w:line="240" w:lineRule="auto"/>
      </w:pPr>
      <w:r>
        <w:separator/>
      </w:r>
    </w:p>
    <w:p w14:paraId="1DF29FC0" w14:textId="77777777" w:rsidR="007A2407" w:rsidRDefault="007A2407"/>
  </w:footnote>
  <w:footnote w:type="continuationSeparator" w:id="0">
    <w:p w14:paraId="69BE3809" w14:textId="77777777" w:rsidR="007A2407" w:rsidRDefault="007A2407" w:rsidP="00710659">
      <w:pPr>
        <w:spacing w:after="0" w:line="240" w:lineRule="auto"/>
      </w:pPr>
      <w:r>
        <w:continuationSeparator/>
      </w:r>
    </w:p>
    <w:p w14:paraId="4178A03D" w14:textId="77777777" w:rsidR="007A2407" w:rsidRDefault="007A24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38332596" w:rsidR="005D3CD5" w:rsidRDefault="005D3CD5"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7FB"/>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FA8"/>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313"/>
    <w:rsid w:val="001F643A"/>
    <w:rsid w:val="001F7DD8"/>
    <w:rsid w:val="00201928"/>
    <w:rsid w:val="00203E26"/>
    <w:rsid w:val="0020449C"/>
    <w:rsid w:val="002113B8"/>
    <w:rsid w:val="00215665"/>
    <w:rsid w:val="002163BB"/>
    <w:rsid w:val="0021792C"/>
    <w:rsid w:val="002240AB"/>
    <w:rsid w:val="00225788"/>
    <w:rsid w:val="00225E37"/>
    <w:rsid w:val="00231DCA"/>
    <w:rsid w:val="00235792"/>
    <w:rsid w:val="00242E3A"/>
    <w:rsid w:val="00246492"/>
    <w:rsid w:val="002506CF"/>
    <w:rsid w:val="0025107F"/>
    <w:rsid w:val="00260CD4"/>
    <w:rsid w:val="002639D8"/>
    <w:rsid w:val="002656AC"/>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2C7F"/>
    <w:rsid w:val="005538C8"/>
    <w:rsid w:val="00554B4E"/>
    <w:rsid w:val="00556C02"/>
    <w:rsid w:val="00561BB2"/>
    <w:rsid w:val="00563249"/>
    <w:rsid w:val="00570A65"/>
    <w:rsid w:val="0057197B"/>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8689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407"/>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E36"/>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038"/>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B24"/>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5F7B"/>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436A"/>
    <w:rsid w:val="00A676FF"/>
    <w:rsid w:val="00A73EBA"/>
    <w:rsid w:val="00A754B4"/>
    <w:rsid w:val="00A76665"/>
    <w:rsid w:val="00A7672E"/>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247"/>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F36"/>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F58"/>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D"/>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F4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4A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3C"/>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FrameContents">
    <w:name w:val="Frame Contents"/>
    <w:basedOn w:val="Normal"/>
    <w:qFormat/>
    <w:rsid w:val="009E5F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00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4A43E5"/>
    <w:rsid w:val="00503AA1"/>
    <w:rsid w:val="0068689F"/>
    <w:rsid w:val="00733996"/>
    <w:rsid w:val="00854646"/>
    <w:rsid w:val="00A26D2B"/>
    <w:rsid w:val="00D17236"/>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HP</cp:lastModifiedBy>
  <cp:revision>15</cp:revision>
  <cp:lastPrinted>2019-10-04T21:27:00Z</cp:lastPrinted>
  <dcterms:created xsi:type="dcterms:W3CDTF">2022-10-13T13:58:00Z</dcterms:created>
  <dcterms:modified xsi:type="dcterms:W3CDTF">2024-11-28T04:52:00Z</dcterms:modified>
</cp:coreProperties>
</file>